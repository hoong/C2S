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C0E" w:rsidRDefault="000C2C0E">
      <w:pPr>
        <w:jc w:val="right"/>
        <w:rPr>
          <w:rFonts w:ascii="宋体" w:hint="eastAsia"/>
          <w:b/>
          <w:sz w:val="22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Pr="008F3723" w:rsidRDefault="000C2C0E">
      <w:pPr>
        <w:jc w:val="center"/>
        <w:rPr>
          <w:rFonts w:ascii="黑体" w:eastAsia="黑体"/>
          <w:sz w:val="28"/>
        </w:rPr>
      </w:pPr>
    </w:p>
    <w:p w:rsidR="000C2C0E" w:rsidRPr="008F3723" w:rsidRDefault="005B43A1">
      <w:pPr>
        <w:jc w:val="center"/>
        <w:rPr>
          <w:rFonts w:ascii="黑体" w:eastAsia="黑体" w:hAnsi="宋体"/>
          <w:b/>
          <w:bCs/>
          <w:sz w:val="48"/>
        </w:rPr>
      </w:pPr>
      <w:r>
        <w:rPr>
          <w:rFonts w:ascii="黑体" w:eastAsia="黑体" w:hAnsi="宋体" w:hint="eastAsia"/>
          <w:b/>
          <w:bCs/>
          <w:sz w:val="48"/>
        </w:rPr>
        <w:t>91U</w:t>
      </w:r>
      <w:r w:rsidR="00C87772" w:rsidRPr="008F3723">
        <w:rPr>
          <w:rFonts w:ascii="黑体" w:eastAsia="黑体" w:hAnsi="宋体" w:hint="eastAsia"/>
          <w:b/>
          <w:bCs/>
          <w:sz w:val="48"/>
        </w:rPr>
        <w:t>项目</w:t>
      </w:r>
      <w:r w:rsidR="00CE6142">
        <w:rPr>
          <w:rFonts w:ascii="黑体" w:eastAsia="黑体" w:hAnsi="宋体" w:hint="eastAsia"/>
          <w:b/>
          <w:bCs/>
          <w:sz w:val="48"/>
        </w:rPr>
        <w:t>C2S</w:t>
      </w:r>
      <w:r>
        <w:rPr>
          <w:rFonts w:ascii="黑体" w:eastAsia="黑体" w:hAnsi="宋体" w:hint="eastAsia"/>
          <w:b/>
          <w:bCs/>
          <w:sz w:val="48"/>
        </w:rPr>
        <w:t>服务</w:t>
      </w:r>
    </w:p>
    <w:p w:rsidR="000C2C0E" w:rsidRPr="008F3723" w:rsidRDefault="000C2C0E">
      <w:pPr>
        <w:jc w:val="center"/>
        <w:rPr>
          <w:rFonts w:ascii="黑体" w:eastAsia="黑体" w:hAnsi="宋体"/>
          <w:b/>
          <w:bCs/>
          <w:sz w:val="48"/>
        </w:rPr>
      </w:pPr>
      <w:r w:rsidRPr="008F3723">
        <w:rPr>
          <w:rFonts w:ascii="黑体" w:eastAsia="黑体" w:hAnsi="宋体" w:hint="eastAsia"/>
          <w:b/>
          <w:bCs/>
          <w:sz w:val="48"/>
        </w:rPr>
        <w:t>概要设计说明书</w:t>
      </w:r>
    </w:p>
    <w:p w:rsidR="000C2C0E" w:rsidRPr="008F3723" w:rsidRDefault="000C2C0E">
      <w:pPr>
        <w:jc w:val="center"/>
        <w:rPr>
          <w:rFonts w:ascii="黑体" w:eastAsia="黑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8F3723" w:rsidRDefault="008F3723">
      <w:pPr>
        <w:jc w:val="center"/>
        <w:rPr>
          <w:rFonts w:ascii="宋体"/>
          <w:sz w:val="28"/>
        </w:rPr>
      </w:pPr>
    </w:p>
    <w:p w:rsidR="008F3723" w:rsidRDefault="008F3723">
      <w:pPr>
        <w:jc w:val="center"/>
        <w:rPr>
          <w:rFonts w:ascii="宋体"/>
          <w:sz w:val="28"/>
        </w:rPr>
      </w:pPr>
    </w:p>
    <w:p w:rsidR="008F3723" w:rsidRDefault="008F3723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      版    本：</w:t>
      </w:r>
      <w:r>
        <w:rPr>
          <w:rFonts w:ascii="宋体" w:hint="eastAsia"/>
          <w:sz w:val="28"/>
          <w:u w:val="single"/>
        </w:rPr>
        <w:t xml:space="preserve">     V0</w:t>
      </w:r>
      <w:r w:rsidR="009A70AA">
        <w:rPr>
          <w:rFonts w:ascii="宋体" w:hint="eastAsia"/>
          <w:sz w:val="28"/>
          <w:u w:val="single"/>
        </w:rPr>
        <w:t>.1</w:t>
      </w:r>
      <w:r>
        <w:rPr>
          <w:rFonts w:ascii="宋体" w:hint="eastAsia"/>
          <w:sz w:val="28"/>
          <w:u w:val="single"/>
        </w:rPr>
        <w:t xml:space="preserve">     </w:t>
      </w:r>
      <w:r>
        <w:rPr>
          <w:rFonts w:ascii="宋体" w:hint="eastAsia"/>
          <w:sz w:val="28"/>
        </w:rPr>
        <w:t xml:space="preserve">  </w:t>
      </w:r>
    </w:p>
    <w:p w:rsidR="000C2C0E" w:rsidRDefault="000C2C0E">
      <w:pPr>
        <w:rPr>
          <w:rFonts w:ascii="宋体"/>
          <w:sz w:val="28"/>
        </w:rPr>
      </w:pP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  <w:t>文件编号：</w:t>
      </w:r>
      <w:r>
        <w:rPr>
          <w:rFonts w:ascii="宋体" w:hint="eastAsia"/>
          <w:sz w:val="28"/>
          <w:u w:val="single"/>
        </w:rPr>
        <w:t xml:space="preserve">     </w:t>
      </w:r>
      <w:r w:rsidR="005B43A1">
        <w:rPr>
          <w:rFonts w:ascii="宋体" w:hint="eastAsia"/>
          <w:sz w:val="28"/>
          <w:u w:val="single"/>
        </w:rPr>
        <w:t xml:space="preserve">    </w:t>
      </w:r>
      <w:r>
        <w:rPr>
          <w:rFonts w:ascii="宋体" w:hint="eastAsia"/>
          <w:sz w:val="28"/>
          <w:u w:val="single"/>
        </w:rPr>
        <w:t xml:space="preserve">     </w:t>
      </w:r>
      <w:r>
        <w:rPr>
          <w:rFonts w:ascii="宋体" w:hint="eastAsia"/>
          <w:sz w:val="28"/>
        </w:rPr>
        <w:t xml:space="preserve">  </w:t>
      </w:r>
    </w:p>
    <w:p w:rsidR="000C2C0E" w:rsidRDefault="000C2C0E">
      <w:pPr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      发行控制：</w:t>
      </w:r>
      <w:r>
        <w:rPr>
          <w:rFonts w:ascii="宋体" w:hint="eastAsia"/>
          <w:sz w:val="28"/>
          <w:u w:val="single"/>
        </w:rPr>
        <w:t xml:space="preserve">     </w:t>
      </w:r>
      <w:r w:rsidR="005B43A1">
        <w:rPr>
          <w:rFonts w:ascii="宋体" w:hint="eastAsia"/>
          <w:sz w:val="28"/>
          <w:u w:val="single"/>
        </w:rPr>
        <w:t xml:space="preserve">    </w:t>
      </w:r>
      <w:r>
        <w:rPr>
          <w:rFonts w:ascii="宋体" w:hint="eastAsia"/>
          <w:sz w:val="28"/>
          <w:u w:val="single"/>
        </w:rPr>
        <w:t xml:space="preserve">     </w:t>
      </w:r>
      <w:r>
        <w:rPr>
          <w:rFonts w:ascii="宋体" w:hint="eastAsia"/>
          <w:sz w:val="28"/>
        </w:rPr>
        <w:t xml:space="preserve">  </w:t>
      </w: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年  月  日编写                             年  月  日实施</w:t>
      </w:r>
    </w:p>
    <w:p w:rsidR="000C2C0E" w:rsidRDefault="0057557C">
      <w:pPr>
        <w:jc w:val="center"/>
        <w:rPr>
          <w:rFonts w:eastAsia="黑体"/>
          <w:sz w:val="32"/>
        </w:rPr>
      </w:pPr>
      <w:r w:rsidRPr="0057557C">
        <w:rPr>
          <w:rFonts w:ascii="宋体"/>
          <w:noProof/>
        </w:rPr>
        <w:pict>
          <v:line id="_x0000_s1130" style="position:absolute;left:0;text-align:left;z-index:251654656" from="9pt,0" to="486.75pt,0" o:allowincell="f" strokeweight="1.5pt"/>
        </w:pict>
      </w:r>
      <w:r w:rsidR="000C2C0E">
        <w:rPr>
          <w:rFonts w:hint="eastAsia"/>
          <w:sz w:val="28"/>
        </w:rPr>
        <w:t>编写部门：</w:t>
      </w:r>
      <w:r w:rsidR="000C2C0E">
        <w:rPr>
          <w:rFonts w:hint="eastAsia"/>
          <w:sz w:val="28"/>
        </w:rPr>
        <w:t xml:space="preserve">          </w:t>
      </w:r>
      <w:r w:rsidR="000C2C0E">
        <w:rPr>
          <w:rFonts w:hint="eastAsia"/>
          <w:sz w:val="28"/>
        </w:rPr>
        <w:t>批准</w:t>
      </w:r>
      <w:r w:rsidR="000C2C0E">
        <w:rPr>
          <w:rFonts w:hint="eastAsia"/>
          <w:sz w:val="28"/>
        </w:rPr>
        <w:t xml:space="preserve">:              </w:t>
      </w:r>
      <w:r w:rsidR="000C2C0E">
        <w:rPr>
          <w:rFonts w:hint="eastAsia"/>
          <w:sz w:val="28"/>
        </w:rPr>
        <w:t>审核</w:t>
      </w:r>
      <w:r w:rsidR="000C2C0E">
        <w:rPr>
          <w:rFonts w:hint="eastAsia"/>
          <w:sz w:val="28"/>
        </w:rPr>
        <w:t xml:space="preserve">:          </w:t>
      </w:r>
      <w:r w:rsidR="000C2C0E">
        <w:rPr>
          <w:rFonts w:hint="eastAsia"/>
          <w:sz w:val="28"/>
        </w:rPr>
        <w:t>编写</w:t>
      </w:r>
      <w:r w:rsidR="000C2C0E">
        <w:rPr>
          <w:rFonts w:hint="eastAsia"/>
          <w:sz w:val="28"/>
        </w:rPr>
        <w:t>:</w:t>
      </w:r>
      <w:r w:rsidR="000C2C0E">
        <w:rPr>
          <w:rFonts w:hint="eastAsia"/>
        </w:rPr>
        <w:t xml:space="preserve"> </w:t>
      </w:r>
      <w:r w:rsidR="000C2C0E">
        <w:rPr>
          <w:rFonts w:eastAsia="黑体"/>
          <w:sz w:val="32"/>
        </w:rPr>
        <w:t xml:space="preserve"> </w:t>
      </w:r>
      <w:r w:rsidR="000C2C0E">
        <w:rPr>
          <w:rFonts w:eastAsia="黑体"/>
          <w:sz w:val="32"/>
        </w:rPr>
        <w:br w:type="page"/>
      </w:r>
      <w:bookmarkStart w:id="0" w:name="_Toc536863901"/>
    </w:p>
    <w:p w:rsidR="000C2C0E" w:rsidRDefault="000C2C0E">
      <w:pPr>
        <w:jc w:val="center"/>
        <w:rPr>
          <w:b/>
          <w:bCs/>
        </w:rPr>
      </w:pPr>
      <w:r>
        <w:rPr>
          <w:rFonts w:ascii="宋体" w:hint="eastAsia"/>
          <w:b/>
          <w:bCs/>
          <w:color w:val="000000"/>
          <w:sz w:val="24"/>
        </w:rPr>
        <w:lastRenderedPageBreak/>
        <w:t>文件修订履历表</w:t>
      </w:r>
    </w:p>
    <w:p w:rsidR="000C2C0E" w:rsidRDefault="000C2C0E">
      <w:pPr>
        <w:rPr>
          <w:rFonts w:ascii="宋体"/>
          <w:color w:val="000000"/>
          <w:sz w:val="24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6"/>
        <w:gridCol w:w="1065"/>
        <w:gridCol w:w="5282"/>
        <w:gridCol w:w="1559"/>
      </w:tblGrid>
      <w:tr w:rsidR="008F3723" w:rsidTr="008F3723">
        <w:tc>
          <w:tcPr>
            <w:tcW w:w="1416" w:type="dxa"/>
          </w:tcPr>
          <w:p w:rsidR="008F3723" w:rsidRDefault="008F3723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修订日期</w:t>
            </w:r>
          </w:p>
        </w:tc>
        <w:tc>
          <w:tcPr>
            <w:tcW w:w="1065" w:type="dxa"/>
          </w:tcPr>
          <w:p w:rsidR="008F3723" w:rsidRDefault="008F3723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修订人</w:t>
            </w:r>
          </w:p>
        </w:tc>
        <w:tc>
          <w:tcPr>
            <w:tcW w:w="5282" w:type="dxa"/>
          </w:tcPr>
          <w:p w:rsidR="008F3723" w:rsidRDefault="008F3723" w:rsidP="00F57E54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修订内容简述</w:t>
            </w:r>
          </w:p>
        </w:tc>
        <w:tc>
          <w:tcPr>
            <w:tcW w:w="1559" w:type="dxa"/>
          </w:tcPr>
          <w:p w:rsidR="008F3723" w:rsidRDefault="008F3723" w:rsidP="008F3723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修订版本</w:t>
            </w:r>
          </w:p>
        </w:tc>
      </w:tr>
      <w:tr w:rsidR="008F3723" w:rsidTr="008F3723">
        <w:tc>
          <w:tcPr>
            <w:tcW w:w="1416" w:type="dxa"/>
          </w:tcPr>
          <w:p w:rsidR="008F3723" w:rsidRDefault="009A70AA" w:rsidP="005B43A1">
            <w:pPr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2012</w:t>
            </w:r>
            <w:r w:rsidR="00CE6142">
              <w:rPr>
                <w:rFonts w:ascii="宋体" w:hint="eastAsia"/>
                <w:bCs/>
                <w:color w:val="000000"/>
                <w:sz w:val="24"/>
              </w:rPr>
              <w:t>-11</w:t>
            </w:r>
            <w:r w:rsidR="008F3723">
              <w:rPr>
                <w:rFonts w:ascii="宋体" w:hint="eastAsia"/>
                <w:bCs/>
                <w:color w:val="000000"/>
                <w:sz w:val="24"/>
              </w:rPr>
              <w:t>-</w:t>
            </w:r>
            <w:r>
              <w:rPr>
                <w:rFonts w:ascii="宋体" w:hint="eastAsia"/>
                <w:bCs/>
                <w:color w:val="000000"/>
                <w:sz w:val="24"/>
              </w:rPr>
              <w:t>14</w:t>
            </w:r>
          </w:p>
        </w:tc>
        <w:tc>
          <w:tcPr>
            <w:tcW w:w="1065" w:type="dxa"/>
          </w:tcPr>
          <w:p w:rsidR="008F3723" w:rsidRDefault="009A70AA">
            <w:pPr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洪国文</w:t>
            </w:r>
          </w:p>
        </w:tc>
        <w:tc>
          <w:tcPr>
            <w:tcW w:w="5282" w:type="dxa"/>
          </w:tcPr>
          <w:p w:rsidR="008F3723" w:rsidRDefault="00114D94" w:rsidP="00F57E54">
            <w:pPr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创建</w:t>
            </w:r>
          </w:p>
        </w:tc>
        <w:tc>
          <w:tcPr>
            <w:tcW w:w="1559" w:type="dxa"/>
          </w:tcPr>
          <w:p w:rsidR="008F3723" w:rsidRDefault="008F3723">
            <w:pPr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V</w:t>
            </w:r>
            <w:r>
              <w:rPr>
                <w:rFonts w:ascii="宋体" w:hint="eastAsia"/>
                <w:bCs/>
                <w:color w:val="000000"/>
                <w:sz w:val="24"/>
              </w:rPr>
              <w:t>0.</w:t>
            </w:r>
            <w:r w:rsidR="005B43A1">
              <w:rPr>
                <w:rFonts w:ascii="宋体" w:hint="eastAsia"/>
                <w:bCs/>
                <w:color w:val="000000"/>
                <w:sz w:val="24"/>
              </w:rPr>
              <w:t>1</w:t>
            </w: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</w:tbl>
    <w:p w:rsidR="004863CE" w:rsidRDefault="004863CE" w:rsidP="004863CE">
      <w:pPr>
        <w:rPr>
          <w:iCs/>
          <w:color w:val="0000FF"/>
        </w:rPr>
      </w:pPr>
    </w:p>
    <w:p w:rsidR="004863CE" w:rsidRDefault="004863CE" w:rsidP="004863CE">
      <w:pPr>
        <w:rPr>
          <w:iCs/>
          <w:color w:val="0000FF"/>
        </w:rPr>
      </w:pPr>
    </w:p>
    <w:p w:rsidR="000C2C0E" w:rsidRDefault="0057557C" w:rsidP="00D05FE2">
      <w:pPr>
        <w:pStyle w:val="af9"/>
        <w:ind w:left="0" w:rightChars="475" w:right="998" w:firstLineChars="0" w:firstLine="0"/>
      </w:pPr>
      <w:r w:rsidRPr="0057557C">
        <w:rPr>
          <w:noProof/>
          <w:color w:val="000000"/>
        </w:rPr>
        <w:pict>
          <v:line id="_x0000_s1140" style="position:absolute;z-index:251655680" from="0,7.3pt" to="477pt,7.3pt" strokeweight="1.25pt"/>
        </w:pict>
      </w:r>
      <w:r w:rsidR="000C2C0E">
        <w:br w:type="page"/>
      </w:r>
    </w:p>
    <w:p w:rsidR="000C2C0E" w:rsidRDefault="000C2C0E">
      <w:pPr>
        <w:jc w:val="center"/>
        <w:rPr>
          <w:b/>
          <w:bCs/>
          <w:sz w:val="30"/>
        </w:rPr>
      </w:pPr>
      <w:r>
        <w:rPr>
          <w:rFonts w:eastAsia="黑体" w:hint="eastAsia"/>
          <w:sz w:val="32"/>
        </w:rPr>
        <w:lastRenderedPageBreak/>
        <w:t xml:space="preserve"> </w:t>
      </w:r>
      <w:bookmarkEnd w:id="0"/>
      <w:r>
        <w:rPr>
          <w:rFonts w:hint="eastAsia"/>
          <w:b/>
          <w:bCs/>
          <w:sz w:val="30"/>
        </w:rPr>
        <w:t>目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录</w:t>
      </w:r>
    </w:p>
    <w:p w:rsidR="00FA7479" w:rsidRDefault="0057557C">
      <w:pPr>
        <w:pStyle w:val="1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Style w:val="a9"/>
          <w:noProof/>
          <w:color w:val="auto"/>
          <w:sz w:val="24"/>
        </w:rPr>
        <w:fldChar w:fldCharType="begin"/>
      </w:r>
      <w:r w:rsidR="000C2C0E">
        <w:rPr>
          <w:rStyle w:val="a9"/>
          <w:noProof/>
          <w:color w:val="auto"/>
          <w:sz w:val="24"/>
        </w:rPr>
        <w:instrText xml:space="preserve"> TOC \o "1-3" \h \z </w:instrText>
      </w:r>
      <w:r>
        <w:rPr>
          <w:rStyle w:val="a9"/>
          <w:noProof/>
          <w:color w:val="auto"/>
          <w:sz w:val="24"/>
        </w:rPr>
        <w:fldChar w:fldCharType="separate"/>
      </w:r>
      <w:hyperlink w:anchor="_Toc340829736" w:history="1">
        <w:r w:rsidR="00FA7479" w:rsidRPr="001A4267">
          <w:rPr>
            <w:rStyle w:val="a9"/>
            <w:rFonts w:hint="eastAsia"/>
            <w:noProof/>
          </w:rPr>
          <w:t>第</w:t>
        </w:r>
        <w:r w:rsidR="00FA7479" w:rsidRPr="001A4267">
          <w:rPr>
            <w:rStyle w:val="a9"/>
            <w:rFonts w:hint="eastAsia"/>
            <w:noProof/>
          </w:rPr>
          <w:t>1</w:t>
        </w:r>
        <w:r w:rsidR="00FA7479" w:rsidRPr="001A4267">
          <w:rPr>
            <w:rStyle w:val="a9"/>
            <w:rFonts w:hint="eastAsia"/>
            <w:noProof/>
          </w:rPr>
          <w:t>章</w:t>
        </w:r>
        <w:r w:rsidR="00FA747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7479" w:rsidRPr="001A4267">
          <w:rPr>
            <w:rStyle w:val="a9"/>
            <w:noProof/>
          </w:rPr>
          <w:t>C2S</w:t>
        </w:r>
        <w:r w:rsidR="00FA7479" w:rsidRPr="001A4267">
          <w:rPr>
            <w:rStyle w:val="a9"/>
            <w:rFonts w:hint="eastAsia"/>
            <w:noProof/>
          </w:rPr>
          <w:t>服务设计</w:t>
        </w:r>
        <w:r w:rsidR="00FA74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479">
          <w:rPr>
            <w:noProof/>
            <w:webHidden/>
          </w:rPr>
          <w:instrText xml:space="preserve"> PAGEREF _Toc340829736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47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7479" w:rsidRDefault="0057557C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0829737" w:history="1">
        <w:r w:rsidR="00FA7479" w:rsidRPr="001A4267">
          <w:rPr>
            <w:rStyle w:val="a9"/>
            <w:noProof/>
          </w:rPr>
          <w:t>1.1</w:t>
        </w:r>
        <w:r w:rsidR="00FA747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7479" w:rsidRPr="001A4267">
          <w:rPr>
            <w:rStyle w:val="a9"/>
            <w:rFonts w:hint="eastAsia"/>
            <w:noProof/>
          </w:rPr>
          <w:t>系统功能描述</w:t>
        </w:r>
        <w:r w:rsidR="00FA74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479">
          <w:rPr>
            <w:noProof/>
            <w:webHidden/>
          </w:rPr>
          <w:instrText xml:space="preserve"> PAGEREF _Toc340829737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47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7479" w:rsidRDefault="0057557C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0829738" w:history="1">
        <w:r w:rsidR="00FA7479" w:rsidRPr="001A4267">
          <w:rPr>
            <w:rStyle w:val="a9"/>
            <w:noProof/>
          </w:rPr>
          <w:t>1.2</w:t>
        </w:r>
        <w:r w:rsidR="00FA747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7479" w:rsidRPr="001A4267">
          <w:rPr>
            <w:rStyle w:val="a9"/>
            <w:rFonts w:hint="eastAsia"/>
            <w:noProof/>
          </w:rPr>
          <w:t>系统结构</w:t>
        </w:r>
        <w:r w:rsidR="00FA74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479">
          <w:rPr>
            <w:noProof/>
            <w:webHidden/>
          </w:rPr>
          <w:instrText xml:space="preserve"> PAGEREF _Toc340829738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47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7479" w:rsidRDefault="0057557C">
      <w:pPr>
        <w:pStyle w:val="30"/>
        <w:tabs>
          <w:tab w:val="left" w:pos="168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0829739" w:history="1">
        <w:r w:rsidR="00FA7479" w:rsidRPr="001A4267">
          <w:rPr>
            <w:rStyle w:val="a9"/>
            <w:noProof/>
          </w:rPr>
          <w:t>1.2.1</w:t>
        </w:r>
        <w:r w:rsidR="00FA747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7479" w:rsidRPr="001A4267">
          <w:rPr>
            <w:rStyle w:val="a9"/>
            <w:rFonts w:hint="eastAsia"/>
            <w:noProof/>
          </w:rPr>
          <w:t>系统结构设计</w:t>
        </w:r>
        <w:r w:rsidR="00FA74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479">
          <w:rPr>
            <w:noProof/>
            <w:webHidden/>
          </w:rPr>
          <w:instrText xml:space="preserve"> PAGEREF _Toc340829739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47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7479" w:rsidRDefault="0057557C">
      <w:pPr>
        <w:pStyle w:val="30"/>
        <w:tabs>
          <w:tab w:val="left" w:pos="168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0829740" w:history="1">
        <w:r w:rsidR="00FA7479" w:rsidRPr="001A4267">
          <w:rPr>
            <w:rStyle w:val="a9"/>
            <w:noProof/>
          </w:rPr>
          <w:t>1.2.2</w:t>
        </w:r>
        <w:r w:rsidR="00FA747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7479" w:rsidRPr="001A4267">
          <w:rPr>
            <w:rStyle w:val="a9"/>
            <w:rFonts w:hint="eastAsia"/>
            <w:noProof/>
          </w:rPr>
          <w:t>系统业务流程</w:t>
        </w:r>
        <w:r w:rsidR="00FA74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479">
          <w:rPr>
            <w:noProof/>
            <w:webHidden/>
          </w:rPr>
          <w:instrText xml:space="preserve"> PAGEREF _Toc340829740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47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7479" w:rsidRDefault="0057557C">
      <w:pPr>
        <w:pStyle w:val="1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0829741" w:history="1">
        <w:r w:rsidR="00FA7479" w:rsidRPr="001A4267">
          <w:rPr>
            <w:rStyle w:val="a9"/>
            <w:rFonts w:hint="eastAsia"/>
            <w:noProof/>
          </w:rPr>
          <w:t>第</w:t>
        </w:r>
        <w:r w:rsidR="00FA7479" w:rsidRPr="001A4267">
          <w:rPr>
            <w:rStyle w:val="a9"/>
            <w:rFonts w:hint="eastAsia"/>
            <w:noProof/>
          </w:rPr>
          <w:t>2</w:t>
        </w:r>
        <w:r w:rsidR="00FA7479" w:rsidRPr="001A4267">
          <w:rPr>
            <w:rStyle w:val="a9"/>
            <w:rFonts w:hint="eastAsia"/>
            <w:noProof/>
          </w:rPr>
          <w:t>章</w:t>
        </w:r>
        <w:r w:rsidR="00FA747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7479" w:rsidRPr="001A4267">
          <w:rPr>
            <w:rStyle w:val="a9"/>
            <w:rFonts w:hint="eastAsia"/>
            <w:noProof/>
          </w:rPr>
          <w:t>配置服务接口设计</w:t>
        </w:r>
        <w:r w:rsidR="00FA74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479">
          <w:rPr>
            <w:noProof/>
            <w:webHidden/>
          </w:rPr>
          <w:instrText xml:space="preserve"> PAGEREF _Toc340829741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47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7479" w:rsidRDefault="0057557C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0829742" w:history="1">
        <w:r w:rsidR="00FA7479" w:rsidRPr="001A4267">
          <w:rPr>
            <w:rStyle w:val="a9"/>
            <w:noProof/>
          </w:rPr>
          <w:t>2.1</w:t>
        </w:r>
        <w:r w:rsidR="00FA747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7479" w:rsidRPr="001A4267">
          <w:rPr>
            <w:rStyle w:val="a9"/>
            <w:rFonts w:hint="eastAsia"/>
            <w:noProof/>
          </w:rPr>
          <w:t>客户端初始化</w:t>
        </w:r>
        <w:r w:rsidR="00FA74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479">
          <w:rPr>
            <w:noProof/>
            <w:webHidden/>
          </w:rPr>
          <w:instrText xml:space="preserve"> PAGEREF _Toc340829742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47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7479" w:rsidRDefault="0057557C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0829743" w:history="1">
        <w:r w:rsidR="00FA7479" w:rsidRPr="001A4267">
          <w:rPr>
            <w:rStyle w:val="a9"/>
            <w:noProof/>
          </w:rPr>
          <w:t>2.2</w:t>
        </w:r>
        <w:r w:rsidR="00FA747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7479" w:rsidRPr="001A4267">
          <w:rPr>
            <w:rStyle w:val="a9"/>
            <w:rFonts w:hint="eastAsia"/>
            <w:noProof/>
          </w:rPr>
          <w:t>客户端消息发送</w:t>
        </w:r>
        <w:r w:rsidR="00FA74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479">
          <w:rPr>
            <w:noProof/>
            <w:webHidden/>
          </w:rPr>
          <w:instrText xml:space="preserve"> PAGEREF _Toc340829743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47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7479" w:rsidRDefault="0057557C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0829744" w:history="1">
        <w:r w:rsidR="00FA7479" w:rsidRPr="001A4267">
          <w:rPr>
            <w:rStyle w:val="a9"/>
            <w:noProof/>
          </w:rPr>
          <w:t>2.3</w:t>
        </w:r>
        <w:r w:rsidR="00FA747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A7479" w:rsidRPr="001A4267">
          <w:rPr>
            <w:rStyle w:val="a9"/>
            <w:noProof/>
          </w:rPr>
          <w:t>IMS</w:t>
        </w:r>
        <w:r w:rsidR="00FA7479" w:rsidRPr="001A4267">
          <w:rPr>
            <w:rStyle w:val="a9"/>
            <w:rFonts w:hint="eastAsia"/>
            <w:noProof/>
          </w:rPr>
          <w:t>消息转发</w:t>
        </w:r>
        <w:r w:rsidR="00FA74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7479">
          <w:rPr>
            <w:noProof/>
            <w:webHidden/>
          </w:rPr>
          <w:instrText xml:space="preserve"> PAGEREF _Toc340829744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747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2C0E" w:rsidRDefault="0057557C">
      <w:pPr>
        <w:pStyle w:val="20"/>
        <w:tabs>
          <w:tab w:val="left" w:pos="960"/>
          <w:tab w:val="right" w:leader="dot" w:pos="8302"/>
        </w:tabs>
        <w:spacing w:line="260" w:lineRule="exact"/>
        <w:rPr>
          <w:rStyle w:val="a9"/>
          <w:noProof/>
          <w:color w:val="auto"/>
          <w:sz w:val="24"/>
        </w:rPr>
      </w:pPr>
      <w:r>
        <w:rPr>
          <w:rStyle w:val="a9"/>
          <w:noProof/>
          <w:color w:val="auto"/>
          <w:sz w:val="24"/>
        </w:rPr>
        <w:fldChar w:fldCharType="end"/>
      </w:r>
    </w:p>
    <w:p w:rsidR="000F7C3A" w:rsidRDefault="000F7C3A" w:rsidP="000F7C3A">
      <w:r>
        <w:br w:type="page"/>
      </w:r>
    </w:p>
    <w:p w:rsidR="000C2C0E" w:rsidRDefault="00E551B5" w:rsidP="009B79CD">
      <w:pPr>
        <w:pStyle w:val="1"/>
      </w:pPr>
      <w:bookmarkStart w:id="1" w:name="_Toc340829736"/>
      <w:r>
        <w:rPr>
          <w:rFonts w:hint="eastAsia"/>
        </w:rPr>
        <w:lastRenderedPageBreak/>
        <w:t>C2S</w:t>
      </w:r>
      <w:r w:rsidR="000F7C3A">
        <w:rPr>
          <w:rFonts w:hint="eastAsia"/>
        </w:rPr>
        <w:t>服务</w:t>
      </w:r>
      <w:r w:rsidR="001C3EA5">
        <w:rPr>
          <w:rFonts w:hint="eastAsia"/>
        </w:rPr>
        <w:t>设计</w:t>
      </w:r>
      <w:bookmarkEnd w:id="1"/>
    </w:p>
    <w:p w:rsidR="000C2C0E" w:rsidRDefault="00D96CE6" w:rsidP="009B79CD">
      <w:pPr>
        <w:pStyle w:val="2"/>
      </w:pPr>
      <w:bookmarkStart w:id="2" w:name="_Toc340829737"/>
      <w:r>
        <w:rPr>
          <w:rFonts w:hint="eastAsia"/>
        </w:rPr>
        <w:t>系统</w:t>
      </w:r>
      <w:r w:rsidR="000C2C0E">
        <w:rPr>
          <w:rFonts w:hint="eastAsia"/>
        </w:rPr>
        <w:t>功能描述</w:t>
      </w:r>
      <w:bookmarkEnd w:id="2"/>
    </w:p>
    <w:p w:rsidR="00FF21FA" w:rsidRDefault="00FF21FA" w:rsidP="00FF21FA">
      <w:pPr>
        <w:pStyle w:val="a3"/>
        <w:rPr>
          <w:rFonts w:asciiTheme="minorEastAsia" w:eastAsiaTheme="minorEastAsia" w:hAnsiTheme="minorEastAsia"/>
          <w:sz w:val="24"/>
          <w:szCs w:val="24"/>
        </w:rPr>
      </w:pPr>
      <w:r w:rsidRPr="007017D3">
        <w:rPr>
          <w:rFonts w:asciiTheme="minorEastAsia" w:eastAsiaTheme="minorEastAsia" w:hAnsiTheme="minorEastAsia" w:hint="eastAsia"/>
          <w:sz w:val="24"/>
          <w:szCs w:val="24"/>
        </w:rPr>
        <w:t>作为客户端和IMS之间的桥梁，C2S根据客户端的UID找对相应的IMS</w:t>
      </w:r>
      <w:r w:rsidR="002B485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7017D3">
        <w:rPr>
          <w:rFonts w:asciiTheme="minorEastAsia" w:eastAsiaTheme="minorEastAsia" w:hAnsiTheme="minorEastAsia" w:hint="eastAsia"/>
          <w:sz w:val="24"/>
          <w:szCs w:val="24"/>
        </w:rPr>
        <w:t>当IMS转发消息到C2S时，准确定位到目标客户端</w:t>
      </w:r>
      <w:r w:rsidR="00D91D43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6A2429" w:rsidRDefault="006A2429" w:rsidP="008E06BF">
      <w:pPr>
        <w:pStyle w:val="2"/>
      </w:pPr>
      <w:bookmarkStart w:id="3" w:name="_Toc340829738"/>
      <w:r>
        <w:rPr>
          <w:rFonts w:hint="eastAsia"/>
        </w:rPr>
        <w:t>系统结构</w:t>
      </w:r>
      <w:bookmarkEnd w:id="3"/>
    </w:p>
    <w:p w:rsidR="009905BE" w:rsidRDefault="009905BE" w:rsidP="009905BE">
      <w:pPr>
        <w:pStyle w:val="a3"/>
      </w:pPr>
    </w:p>
    <w:p w:rsidR="00102F2D" w:rsidRDefault="00102F2D" w:rsidP="009905BE">
      <w:pPr>
        <w:pStyle w:val="a3"/>
      </w:pPr>
    </w:p>
    <w:p w:rsidR="00835399" w:rsidRDefault="004E1DF6" w:rsidP="009905BE">
      <w:pPr>
        <w:pStyle w:val="a3"/>
      </w:pPr>
      <w:r>
        <w:rPr>
          <w:noProof/>
        </w:rPr>
        <w:drawing>
          <wp:inline distT="0" distB="0" distL="0" distR="0">
            <wp:extent cx="5238750" cy="4457700"/>
            <wp:effectExtent l="19050" t="0" r="0" b="0"/>
            <wp:docPr id="3" name="图片 2" descr="文件:I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文件:Im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399" w:rsidRDefault="00835399" w:rsidP="009905BE">
      <w:pPr>
        <w:pStyle w:val="a3"/>
      </w:pPr>
    </w:p>
    <w:p w:rsidR="00835399" w:rsidRDefault="00835399" w:rsidP="009905BE">
      <w:pPr>
        <w:pStyle w:val="a3"/>
      </w:pPr>
    </w:p>
    <w:p w:rsidR="00835399" w:rsidRDefault="00835399" w:rsidP="009905BE">
      <w:pPr>
        <w:pStyle w:val="a3"/>
      </w:pPr>
    </w:p>
    <w:p w:rsidR="00835399" w:rsidRDefault="00835399" w:rsidP="009905BE">
      <w:pPr>
        <w:pStyle w:val="a3"/>
      </w:pPr>
    </w:p>
    <w:p w:rsidR="00835399" w:rsidRDefault="00835399" w:rsidP="009905BE">
      <w:pPr>
        <w:pStyle w:val="a3"/>
      </w:pPr>
    </w:p>
    <w:p w:rsidR="00835399" w:rsidRDefault="00835399" w:rsidP="009905BE">
      <w:pPr>
        <w:pStyle w:val="a3"/>
      </w:pPr>
    </w:p>
    <w:p w:rsidR="00305C63" w:rsidRDefault="00110107" w:rsidP="00835399">
      <w:pPr>
        <w:pStyle w:val="3"/>
      </w:pPr>
      <w:bookmarkStart w:id="4" w:name="_Toc340829739"/>
      <w:r>
        <w:rPr>
          <w:rFonts w:hint="eastAsia"/>
        </w:rPr>
        <w:lastRenderedPageBreak/>
        <w:t>系统</w:t>
      </w:r>
      <w:r w:rsidR="004D3567">
        <w:rPr>
          <w:rFonts w:hint="eastAsia"/>
        </w:rPr>
        <w:t>结构</w:t>
      </w:r>
      <w:r>
        <w:rPr>
          <w:rFonts w:hint="eastAsia"/>
        </w:rPr>
        <w:t>设计</w:t>
      </w:r>
      <w:bookmarkEnd w:id="4"/>
    </w:p>
    <w:p w:rsidR="00305C63" w:rsidRPr="00531EAF" w:rsidRDefault="0057557C" w:rsidP="00531EAF">
      <w:pPr>
        <w:pStyle w:val="a3"/>
      </w:pPr>
      <w:r>
        <w:pict>
          <v:group id="_x0000_s1595" editas="canvas" style="width:382.5pt;height:312.65pt;mso-position-horizontal-relative:char;mso-position-vertical-relative:line" coordorigin="2702,8279" coordsize="5774,471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94" type="#_x0000_t75" style="position:absolute;left:2702;top:8279;width:5774;height:4719" o:preferrelative="f">
              <v:fill o:detectmouseclick="t"/>
              <v:path o:extrusionok="t" o:connecttype="none"/>
              <o:lock v:ext="edit" text="t"/>
            </v:shape>
            <v:rect id="_x0000_s1603" style="position:absolute;left:3021;top:9200;width:5353;height:2892" strokecolor="#5a5a5a [2109]" strokeweight="1pt">
              <v:stroke dashstyle="longDashDotDot"/>
              <v:textbox>
                <w:txbxContent>
                  <w:p w:rsidR="003F3021" w:rsidRPr="003F3021" w:rsidRDefault="003F3021" w:rsidP="003F3021">
                    <w:pPr>
                      <w:rPr>
                        <w:sz w:val="28"/>
                        <w:szCs w:val="28"/>
                      </w:rPr>
                    </w:pPr>
                    <w:r w:rsidRPr="003F3021">
                      <w:rPr>
                        <w:rFonts w:hint="eastAsia"/>
                        <w:sz w:val="28"/>
                        <w:szCs w:val="28"/>
                      </w:rPr>
                      <w:t>C2S</w:t>
                    </w:r>
                  </w:p>
                </w:txbxContent>
              </v:textbox>
            </v:rect>
            <v:roundrect id="_x0000_s1630" style="position:absolute;left:3710;top:9329;width:4517;height:1343" arcsize="10923f" strokecolor="#4f81bd [3204]" strokeweight="1pt">
              <v:stroke dashstyle="longDash"/>
              <v:textbox>
                <w:txbxContent>
                  <w:p w:rsidR="003F3021" w:rsidRDefault="00835399">
                    <w:r>
                      <w:rPr>
                        <w:rFonts w:hint="eastAsia"/>
                      </w:rPr>
                      <w:t>IMS</w:t>
                    </w:r>
                  </w:p>
                  <w:p w:rsidR="00835399" w:rsidRDefault="00835399">
                    <w:r>
                      <w:rPr>
                        <w:rFonts w:hint="eastAsia"/>
                      </w:rPr>
                      <w:t>连接</w:t>
                    </w:r>
                  </w:p>
                  <w:p w:rsidR="00835399" w:rsidRDefault="00835399">
                    <w:r>
                      <w:rPr>
                        <w:rFonts w:hint="eastAsia"/>
                      </w:rPr>
                      <w:t>管理</w:t>
                    </w:r>
                  </w:p>
                </w:txbxContent>
              </v:textbox>
            </v:roundrect>
            <v:roundrect id="_x0000_s1633" style="position:absolute;left:4095;top:10287;width:3962;height:316" arcsize="10923f" strokecolor="#c00000">
              <v:stroke dashstyle="longDash"/>
              <v:textbox>
                <w:txbxContent>
                  <w:p w:rsidR="00FF4059" w:rsidRDefault="00FF4059" w:rsidP="00FF4059">
                    <w:pPr>
                      <w:ind w:firstLineChars="1700" w:firstLine="3570"/>
                    </w:pPr>
                    <w:r>
                      <w:rPr>
                        <w:rFonts w:hint="eastAsia"/>
                      </w:rPr>
                      <w:t>哈希算法匹配</w:t>
                    </w:r>
                  </w:p>
                </w:txbxContent>
              </v:textbox>
            </v:roundrect>
            <v:roundrect id="_x0000_s1631" style="position:absolute;left:3697;top:10932;width:4247;height:872" arcsize="10923f" strokecolor="#1f497d [3215]">
              <v:stroke dashstyle="longDash"/>
              <v:textbox>
                <w:txbxContent>
                  <w:p w:rsidR="00835399" w:rsidRDefault="00835399">
                    <w:r>
                      <w:rPr>
                        <w:rFonts w:hint="eastAsia"/>
                      </w:rPr>
                      <w:t>客户端</w:t>
                    </w:r>
                  </w:p>
                  <w:p w:rsidR="00835399" w:rsidRDefault="00835399">
                    <w:r>
                      <w:rPr>
                        <w:rFonts w:hint="eastAsia"/>
                      </w:rPr>
                      <w:t>连接</w:t>
                    </w:r>
                  </w:p>
                  <w:p w:rsidR="00835399" w:rsidRDefault="00835399">
                    <w:r>
                      <w:rPr>
                        <w:rFonts w:hint="eastAsia"/>
                      </w:rPr>
                      <w:t>管理</w:t>
                    </w:r>
                  </w:p>
                </w:txbxContent>
              </v:textbox>
            </v:roundrect>
            <v:oval id="_x0000_s1598" style="position:absolute;left:3969;top:12203;width:816;height:464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mso-next-textbox:#_x0000_s1598">
                <w:txbxContent>
                  <w:p w:rsidR="007149D5" w:rsidRDefault="007149D5" w:rsidP="003F3021">
                    <w:r w:rsidRPr="007149D5">
                      <w:rPr>
                        <w:rFonts w:hint="eastAsia"/>
                        <w:sz w:val="18"/>
                      </w:rPr>
                      <w:t>客户端</w:t>
                    </w:r>
                    <w:r w:rsidR="00762B22">
                      <w:rPr>
                        <w:rFonts w:hint="eastAsia"/>
                        <w:sz w:val="18"/>
                      </w:rPr>
                      <w:t>1</w:t>
                    </w:r>
                  </w:p>
                </w:txbxContent>
              </v:textbox>
            </v:oval>
            <v:oval id="_x0000_s1600" style="position:absolute;left:5839;top:12204;width:816;height:463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mso-next-textbox:#_x0000_s1600">
                <w:txbxContent>
                  <w:p w:rsidR="007149D5" w:rsidRPr="007149D5" w:rsidRDefault="007149D5" w:rsidP="003F3021">
                    <w:pPr>
                      <w:rPr>
                        <w:sz w:val="18"/>
                      </w:rPr>
                    </w:pPr>
                    <w:r w:rsidRPr="007149D5">
                      <w:rPr>
                        <w:rFonts w:hint="eastAsia"/>
                        <w:sz w:val="18"/>
                      </w:rPr>
                      <w:t>客户端</w:t>
                    </w:r>
                  </w:p>
                  <w:p w:rsidR="007149D5" w:rsidRDefault="007149D5" w:rsidP="003F3021"/>
                </w:txbxContent>
              </v:textbox>
            </v:oval>
            <v:oval id="_x0000_s1601" style="position:absolute;left:4878;top:12206;width:815;height:462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mso-next-textbox:#_x0000_s1601">
                <w:txbxContent>
                  <w:p w:rsidR="007149D5" w:rsidRPr="007149D5" w:rsidRDefault="007149D5" w:rsidP="003F3021">
                    <w:pPr>
                      <w:rPr>
                        <w:sz w:val="18"/>
                      </w:rPr>
                    </w:pPr>
                    <w:r w:rsidRPr="007149D5">
                      <w:rPr>
                        <w:rFonts w:hint="eastAsia"/>
                        <w:sz w:val="18"/>
                      </w:rPr>
                      <w:t>客户端</w:t>
                    </w:r>
                  </w:p>
                  <w:p w:rsidR="007149D5" w:rsidRDefault="007149D5" w:rsidP="003F3021"/>
                </w:txbxContent>
              </v:textbox>
            </v:oval>
            <v:oval id="_x0000_s1602" style="position:absolute;left:6802;top:12206;width:815;height:463" fillcolor="white [3201]" strokecolor="#666 [1936]" strokeweight="1pt">
              <v:fill color2="#999 [1296]" focusposition="1" focussize="" focus="100%" type="gradient"/>
              <v:shadow on="t" type="perspective" color="#7f7f7f [1601]" opacity=".5" offset="1pt" offset2="-3pt"/>
              <v:textbox style="mso-next-textbox:#_x0000_s1602">
                <w:txbxContent>
                  <w:p w:rsidR="007149D5" w:rsidRPr="007149D5" w:rsidRDefault="007149D5" w:rsidP="003F3021">
                    <w:pPr>
                      <w:rPr>
                        <w:sz w:val="18"/>
                      </w:rPr>
                    </w:pPr>
                    <w:r w:rsidRPr="007149D5">
                      <w:rPr>
                        <w:rFonts w:hint="eastAsia"/>
                        <w:sz w:val="18"/>
                      </w:rPr>
                      <w:t>客户端</w:t>
                    </w:r>
                  </w:p>
                </w:txbxContent>
              </v:textbox>
            </v:oval>
            <v:oval id="_x0000_s1607" style="position:absolute;left:4297;top:11048;width:691;height:556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607">
                <w:txbxContent>
                  <w:p w:rsidR="00762B22" w:rsidRDefault="00762B22" w:rsidP="003F3021">
                    <w:r>
                      <w:rPr>
                        <w:rFonts w:hint="eastAsia"/>
                      </w:rPr>
                      <w:t>连接</w:t>
                    </w:r>
                  </w:p>
                </w:txbxContent>
              </v:textbox>
            </v:oval>
            <v:oval id="_x0000_s1608" style="position:absolute;left:5147;top:11052;width:692;height:554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608">
                <w:txbxContent>
                  <w:p w:rsidR="00762B22" w:rsidRDefault="00762B22" w:rsidP="003F3021">
                    <w:r>
                      <w:rPr>
                        <w:rFonts w:hint="eastAsia"/>
                      </w:rPr>
                      <w:t>连接</w:t>
                    </w:r>
                  </w:p>
                  <w:p w:rsidR="00762B22" w:rsidRDefault="00762B22" w:rsidP="003F3021"/>
                </w:txbxContent>
              </v:textbox>
            </v:oval>
            <v:oval id="_x0000_s1609" style="position:absolute;left:6112;top:11052;width:690;height:556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609">
                <w:txbxContent>
                  <w:p w:rsidR="00762B22" w:rsidRDefault="00762B22" w:rsidP="003F3021">
                    <w:r>
                      <w:rPr>
                        <w:rFonts w:hint="eastAsia"/>
                      </w:rPr>
                      <w:t>连接</w:t>
                    </w:r>
                  </w:p>
                  <w:p w:rsidR="00762B22" w:rsidRDefault="00762B22" w:rsidP="003F3021"/>
                </w:txbxContent>
              </v:textbox>
            </v:oval>
            <v:oval id="_x0000_s1610" style="position:absolute;left:6959;top:11052;width:691;height:556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610">
                <w:txbxContent>
                  <w:p w:rsidR="00762B22" w:rsidRDefault="00762B22" w:rsidP="003F3021">
                    <w:r>
                      <w:rPr>
                        <w:rFonts w:hint="eastAsia"/>
                      </w:rPr>
                      <w:t>连接</w:t>
                    </w:r>
                  </w:p>
                  <w:p w:rsidR="00762B22" w:rsidRDefault="00762B22" w:rsidP="003F3021"/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611" type="#_x0000_t32" style="position:absolute;left:4378;top:11604;width:265;height:599;flip:y" o:connectortype="straight" strokecolor="#4f81bd [3204]">
              <v:stroke dashstyle="longDashDot" endarrow="block"/>
            </v:shape>
            <v:shape id="_x0000_s1612" type="#_x0000_t32" style="position:absolute;left:5286;top:11606;width:207;height:600;flip:y" o:connectortype="straight" strokecolor="#4f81bd [3204]">
              <v:stroke dashstyle="longDashDot" endarrow="block"/>
            </v:shape>
            <v:shape id="_x0000_s1615" type="#_x0000_t32" style="position:absolute;left:6247;top:11608;width:210;height:596;flip:y" o:connectortype="straight" strokecolor="#4f81bd [3204]">
              <v:stroke dashstyle="longDashDot" endarrow="block"/>
            </v:shape>
            <v:shape id="_x0000_s1616" type="#_x0000_t32" style="position:absolute;left:7209;top:11608;width:96;height:598;flip:y" o:connectortype="straight" strokecolor="#4f81bd [3204]">
              <v:stroke dashstyle="longDashDot" endarrow="block"/>
            </v:shape>
            <v:roundrect id="_x0000_s1617" style="position:absolute;left:4434;top:8414;width:962;height:634" arcsize="10923f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 style="mso-next-textbox:#_x0000_s1617">
                <w:txbxContent>
                  <w:p w:rsidR="00762B22" w:rsidRDefault="00762B22" w:rsidP="003F3021">
                    <w:r>
                      <w:rPr>
                        <w:rFonts w:hint="eastAsia"/>
                      </w:rPr>
                      <w:t>IMS 1</w:t>
                    </w:r>
                  </w:p>
                </w:txbxContent>
              </v:textbox>
            </v:roundrect>
            <v:roundrect id="_x0000_s1618" style="position:absolute;left:5839;top:8414;width:963;height:634" arcsize="10923f" fillcolor="#92cddc [1944]" strokecolor="#4bacc6 [3208]" strokeweight="1pt">
              <v:fill color2="#4bacc6 [3208]" focus="50%" type="gradient"/>
              <v:shadow on="t" type="perspective" color="#205867 [1608]" offset="1pt" offset2="-3pt"/>
              <v:textbox style="mso-next-textbox:#_x0000_s1618">
                <w:txbxContent>
                  <w:p w:rsidR="00762B22" w:rsidRDefault="00762B22" w:rsidP="003F3021">
                    <w:r>
                      <w:rPr>
                        <w:rFonts w:hint="eastAsia"/>
                      </w:rPr>
                      <w:t>IMS 2</w:t>
                    </w:r>
                  </w:p>
                </w:txbxContent>
              </v:textbox>
            </v:roundrect>
            <v:oval id="_x0000_s1620" style="position:absolute;left:4297;top:9500;width:1162;height:634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mso-next-textbox:#_x0000_s1620">
                <w:txbxContent>
                  <w:p w:rsidR="003F3021" w:rsidRDefault="003F3021" w:rsidP="003F3021">
                    <w:r>
                      <w:rPr>
                        <w:rFonts w:hint="eastAsia"/>
                      </w:rPr>
                      <w:t>IMS</w:t>
                    </w:r>
                    <w:r>
                      <w:rPr>
                        <w:rFonts w:hint="eastAsia"/>
                      </w:rPr>
                      <w:t>连接</w:t>
                    </w:r>
                  </w:p>
                </w:txbxContent>
              </v:textbox>
            </v:oval>
            <v:oval id="_x0000_s1621" style="position:absolute;left:5768;top:9500;width:1162;height:634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  <v:textbox style="mso-next-textbox:#_x0000_s1621">
                <w:txbxContent>
                  <w:p w:rsidR="003F3021" w:rsidRDefault="003F3021" w:rsidP="003F3021">
                    <w:r>
                      <w:rPr>
                        <w:rFonts w:hint="eastAsia"/>
                      </w:rPr>
                      <w:t>IMS</w:t>
                    </w:r>
                    <w:r>
                      <w:rPr>
                        <w:rFonts w:hint="eastAsia"/>
                      </w:rPr>
                      <w:t>连接</w:t>
                    </w:r>
                  </w:p>
                  <w:p w:rsidR="003F3021" w:rsidRDefault="003F3021" w:rsidP="003F3021"/>
                </w:txbxContent>
              </v:textbox>
            </v:oval>
            <v:shape id="_x0000_s1623" type="#_x0000_t32" style="position:absolute;left:4643;top:10134;width:235;height:914;flip:y" o:connectortype="straight" strokecolor="#1f497d [3215]">
              <v:stroke dashstyle="dash" endarrow="block"/>
            </v:shape>
            <v:shape id="_x0000_s1624" type="#_x0000_t32" style="position:absolute;left:4878;top:10134;width:615;height:918;flip:x y" o:connectortype="straight" strokecolor="#1f497d [3215]">
              <v:stroke dashstyle="dash" endarrow="block"/>
            </v:shape>
            <v:shape id="_x0000_s1625" type="#_x0000_t32" style="position:absolute;left:6349;top:10134;width:108;height:918;flip:x y" o:connectortype="straight" strokecolor="#1f497d [3215]">
              <v:stroke dashstyle="dash" endarrow="block"/>
            </v:shape>
            <v:shape id="_x0000_s1626" type="#_x0000_t32" style="position:absolute;left:6349;top:10134;width:956;height:918;flip:x y" o:connectortype="straight" strokecolor="#1f497d [3215]">
              <v:stroke dashstyle="dash" endarrow="block"/>
            </v:shape>
            <v:shape id="_x0000_s1628" type="#_x0000_t32" style="position:absolute;left:4860;top:8899;width:18;height:601;flip:x y" o:connectortype="straight" strokecolor="#1f497d [3215]">
              <v:stroke dashstyle="dash" endarrow="block"/>
            </v:shape>
            <v:shape id="_x0000_s1629" type="#_x0000_t32" style="position:absolute;left:6332;top:8899;width:17;height:601;flip:x y" o:connectortype="straight" strokecolor="#1f497d [3215]">
              <v:stroke dashstyle="dash" endarrow="block"/>
            </v:shape>
            <w10:wrap type="none"/>
            <w10:anchorlock/>
          </v:group>
        </w:pict>
      </w:r>
    </w:p>
    <w:p w:rsidR="00305C63" w:rsidRPr="00531EAF" w:rsidRDefault="00531EAF" w:rsidP="00305C63">
      <w:pPr>
        <w:pStyle w:val="a3"/>
        <w:rPr>
          <w:sz w:val="24"/>
          <w:szCs w:val="24"/>
        </w:rPr>
      </w:pPr>
      <w:r w:rsidRPr="00531EAF">
        <w:rPr>
          <w:rFonts w:hint="eastAsia"/>
          <w:sz w:val="24"/>
          <w:szCs w:val="24"/>
        </w:rPr>
        <w:t>结构说明：</w:t>
      </w:r>
    </w:p>
    <w:p w:rsidR="005634FF" w:rsidRDefault="005D4F4D" w:rsidP="005D4F4D">
      <w:pPr>
        <w:pStyle w:val="a3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客户端连接和</w:t>
      </w:r>
      <w:r>
        <w:rPr>
          <w:rFonts w:hint="eastAsia"/>
          <w:sz w:val="24"/>
          <w:szCs w:val="24"/>
        </w:rPr>
        <w:t>IMS</w:t>
      </w:r>
      <w:r>
        <w:rPr>
          <w:rFonts w:hint="eastAsia"/>
          <w:sz w:val="24"/>
          <w:szCs w:val="24"/>
        </w:rPr>
        <w:t>连接是多对一的关系</w:t>
      </w:r>
      <w:r w:rsidR="005634FF">
        <w:rPr>
          <w:rFonts w:hint="eastAsia"/>
          <w:sz w:val="24"/>
          <w:szCs w:val="24"/>
        </w:rPr>
        <w:t>。</w:t>
      </w:r>
    </w:p>
    <w:p w:rsidR="005D4F4D" w:rsidRDefault="005D4F4D" w:rsidP="005D4F4D">
      <w:pPr>
        <w:pStyle w:val="a3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客户端连接上来时，</w:t>
      </w:r>
      <w:r>
        <w:rPr>
          <w:rFonts w:hint="eastAsia"/>
          <w:sz w:val="24"/>
          <w:szCs w:val="24"/>
        </w:rPr>
        <w:t>C2S</w:t>
      </w:r>
      <w:r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UID</w:t>
      </w:r>
      <w:r>
        <w:rPr>
          <w:rFonts w:hint="eastAsia"/>
          <w:sz w:val="24"/>
          <w:szCs w:val="24"/>
        </w:rPr>
        <w:t>的哈希找到对应</w:t>
      </w:r>
      <w:r>
        <w:rPr>
          <w:rFonts w:hint="eastAsia"/>
          <w:sz w:val="24"/>
          <w:szCs w:val="24"/>
        </w:rPr>
        <w:t>IMS</w:t>
      </w:r>
      <w:r>
        <w:rPr>
          <w:rFonts w:hint="eastAsia"/>
          <w:sz w:val="24"/>
          <w:szCs w:val="24"/>
        </w:rPr>
        <w:t>连接。</w:t>
      </w:r>
    </w:p>
    <w:p w:rsidR="00531EAF" w:rsidRPr="00531EAF" w:rsidRDefault="005D4F4D" w:rsidP="005D4F4D">
      <w:pPr>
        <w:pStyle w:val="a3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同时，</w:t>
      </w:r>
      <w:r>
        <w:rPr>
          <w:rFonts w:hint="eastAsia"/>
          <w:sz w:val="24"/>
          <w:szCs w:val="24"/>
        </w:rPr>
        <w:t>C2S</w:t>
      </w:r>
      <w:r>
        <w:rPr>
          <w:rFonts w:hint="eastAsia"/>
          <w:sz w:val="24"/>
          <w:szCs w:val="24"/>
        </w:rPr>
        <w:t>为当前客户端连接生成一个多点序号，当</w:t>
      </w:r>
      <w:r>
        <w:rPr>
          <w:rFonts w:hint="eastAsia"/>
          <w:sz w:val="24"/>
          <w:szCs w:val="24"/>
        </w:rPr>
        <w:t>IMS</w:t>
      </w:r>
      <w:r w:rsidR="00836943">
        <w:rPr>
          <w:rFonts w:hint="eastAsia"/>
          <w:sz w:val="24"/>
          <w:szCs w:val="24"/>
        </w:rPr>
        <w:t>连接</w:t>
      </w:r>
      <w:r w:rsidR="00836943">
        <w:rPr>
          <w:rFonts w:hint="eastAsia"/>
          <w:sz w:val="24"/>
          <w:szCs w:val="24"/>
        </w:rPr>
        <w:t xml:space="preserve"> </w:t>
      </w:r>
      <w:r w:rsidR="00836943"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消息转发到本</w:t>
      </w:r>
      <w:r>
        <w:rPr>
          <w:rFonts w:hint="eastAsia"/>
          <w:sz w:val="24"/>
          <w:szCs w:val="24"/>
        </w:rPr>
        <w:t>C2S</w:t>
      </w:r>
      <w:r>
        <w:rPr>
          <w:rFonts w:hint="eastAsia"/>
          <w:sz w:val="24"/>
          <w:szCs w:val="24"/>
        </w:rPr>
        <w:t>上时，</w:t>
      </w:r>
      <w:r w:rsidR="00615694">
        <w:rPr>
          <w:rFonts w:hint="eastAsia"/>
          <w:sz w:val="24"/>
          <w:szCs w:val="24"/>
        </w:rPr>
        <w:t>C2S</w:t>
      </w:r>
      <w:r>
        <w:rPr>
          <w:rFonts w:hint="eastAsia"/>
          <w:sz w:val="24"/>
          <w:szCs w:val="24"/>
        </w:rPr>
        <w:t>根据</w:t>
      </w:r>
      <w:r w:rsidR="00615694">
        <w:rPr>
          <w:rFonts w:hint="eastAsia"/>
          <w:sz w:val="24"/>
          <w:szCs w:val="24"/>
        </w:rPr>
        <w:t>多点</w:t>
      </w:r>
      <w:r>
        <w:rPr>
          <w:rFonts w:hint="eastAsia"/>
          <w:sz w:val="24"/>
          <w:szCs w:val="24"/>
        </w:rPr>
        <w:t>序号找到对应的客户端连接。</w:t>
      </w:r>
    </w:p>
    <w:p w:rsidR="00305C63" w:rsidRDefault="00305C63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305C63" w:rsidRDefault="00305C63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305C63" w:rsidRDefault="00305C63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305C63" w:rsidRDefault="00305C63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C134A1" w:rsidRDefault="00C134A1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C134A1" w:rsidRDefault="00C134A1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C134A1" w:rsidRDefault="00C134A1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D73EF0" w:rsidRPr="00804474" w:rsidRDefault="00110107" w:rsidP="00804474">
      <w:pPr>
        <w:pStyle w:val="3"/>
      </w:pPr>
      <w:bookmarkStart w:id="5" w:name="_Toc340829740"/>
      <w:r>
        <w:rPr>
          <w:rFonts w:hint="eastAsia"/>
        </w:rPr>
        <w:lastRenderedPageBreak/>
        <w:t>系统业务流</w:t>
      </w:r>
      <w:r w:rsidR="004D3567">
        <w:rPr>
          <w:rFonts w:hint="eastAsia"/>
        </w:rPr>
        <w:t>程</w:t>
      </w:r>
      <w:bookmarkEnd w:id="5"/>
    </w:p>
    <w:p w:rsidR="00D73EF0" w:rsidRDefault="00735A22" w:rsidP="00A42475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noProof/>
          <w:color w:val="000000"/>
          <w:sz w:val="24"/>
          <w:szCs w:val="24"/>
        </w:rPr>
        <w:drawing>
          <wp:inline distT="0" distB="0" distL="0" distR="0">
            <wp:extent cx="5267325" cy="37814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EF0" w:rsidRDefault="00D73EF0" w:rsidP="00D73EF0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流程图</w:t>
      </w:r>
    </w:p>
    <w:p w:rsidR="00CB64D7" w:rsidRDefault="00CB64D7" w:rsidP="00A42475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7D3C67" w:rsidRDefault="003B16AF" w:rsidP="005C200B">
      <w:pPr>
        <w:pStyle w:val="1"/>
      </w:pPr>
      <w:bookmarkStart w:id="6" w:name="_Toc340829741"/>
      <w:r>
        <w:rPr>
          <w:rFonts w:hint="eastAsia"/>
        </w:rPr>
        <w:t>配置</w:t>
      </w:r>
      <w:r w:rsidR="000F7C3A">
        <w:rPr>
          <w:rFonts w:hint="eastAsia"/>
        </w:rPr>
        <w:t>服务</w:t>
      </w:r>
      <w:r w:rsidR="000F7C3A" w:rsidRPr="00FC7F3B">
        <w:rPr>
          <w:rFonts w:hint="eastAsia"/>
        </w:rPr>
        <w:t>接口</w:t>
      </w:r>
      <w:r w:rsidR="000F7C3A">
        <w:rPr>
          <w:rFonts w:hint="eastAsia"/>
        </w:rPr>
        <w:t>设计</w:t>
      </w:r>
      <w:bookmarkEnd w:id="6"/>
    </w:p>
    <w:p w:rsidR="005C200B" w:rsidRDefault="00D070CF" w:rsidP="005C200B">
      <w:pPr>
        <w:pStyle w:val="2"/>
      </w:pPr>
      <w:bookmarkStart w:id="7" w:name="_Toc340829742"/>
      <w:r>
        <w:rPr>
          <w:rFonts w:hint="eastAsia"/>
        </w:rPr>
        <w:t>客户端</w:t>
      </w:r>
      <w:r w:rsidR="0012320D">
        <w:rPr>
          <w:rFonts w:hint="eastAsia"/>
        </w:rPr>
        <w:t>初始化</w:t>
      </w:r>
      <w:bookmarkEnd w:id="7"/>
    </w:p>
    <w:p w:rsidR="005E5A5D" w:rsidRPr="0031754C" w:rsidRDefault="005E5A5D" w:rsidP="005E5A5D">
      <w:pPr>
        <w:pStyle w:val="a3"/>
        <w:numPr>
          <w:ilvl w:val="0"/>
          <w:numId w:val="21"/>
        </w:numPr>
        <w:rPr>
          <w:sz w:val="24"/>
          <w:szCs w:val="24"/>
        </w:rPr>
      </w:pPr>
      <w:r w:rsidRPr="0031754C">
        <w:rPr>
          <w:rFonts w:hint="eastAsia"/>
          <w:sz w:val="24"/>
          <w:szCs w:val="24"/>
        </w:rPr>
        <w:t>消息流转</w:t>
      </w:r>
      <w:r>
        <w:rPr>
          <w:rFonts w:hint="eastAsia"/>
          <w:sz w:val="24"/>
          <w:szCs w:val="24"/>
        </w:rPr>
        <w:t>及格式说明</w:t>
      </w: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8"/>
        <w:gridCol w:w="1962"/>
        <w:gridCol w:w="1839"/>
        <w:gridCol w:w="2552"/>
        <w:gridCol w:w="2129"/>
      </w:tblGrid>
      <w:tr w:rsidR="005E5A5D" w:rsidRPr="002D50D0" w:rsidTr="00FA62BE">
        <w:trPr>
          <w:jc w:val="center"/>
        </w:trPr>
        <w:tc>
          <w:tcPr>
            <w:tcW w:w="698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0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962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功能说明</w:t>
            </w:r>
          </w:p>
        </w:tc>
        <w:tc>
          <w:tcPr>
            <w:tcW w:w="1839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流向</w:t>
            </w:r>
          </w:p>
        </w:tc>
        <w:tc>
          <w:tcPr>
            <w:tcW w:w="2552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消息头</w:t>
            </w:r>
          </w:p>
        </w:tc>
        <w:tc>
          <w:tcPr>
            <w:tcW w:w="2129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消息体</w:t>
            </w:r>
          </w:p>
        </w:tc>
      </w:tr>
      <w:tr w:rsidR="005E5A5D" w:rsidRPr="002D50D0" w:rsidTr="00FA62BE">
        <w:trPr>
          <w:jc w:val="center"/>
        </w:trPr>
        <w:tc>
          <w:tcPr>
            <w:tcW w:w="698" w:type="dxa"/>
            <w:vMerge w:val="restart"/>
            <w:vAlign w:val="center"/>
          </w:tcPr>
          <w:p w:rsidR="005E5A5D" w:rsidRPr="002D50D0" w:rsidRDefault="005E5A5D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1</w:t>
            </w:r>
          </w:p>
        </w:tc>
        <w:tc>
          <w:tcPr>
            <w:tcW w:w="1962" w:type="dxa"/>
          </w:tcPr>
          <w:p w:rsidR="005E5A5D" w:rsidRPr="002D50D0" w:rsidRDefault="00804474" w:rsidP="00FA62BE">
            <w:pPr>
              <w:rPr>
                <w:bCs/>
              </w:rPr>
            </w:pPr>
            <w:r>
              <w:rPr>
                <w:rFonts w:hint="eastAsia"/>
              </w:rPr>
              <w:t>客户端初始化</w:t>
            </w:r>
          </w:p>
        </w:tc>
        <w:tc>
          <w:tcPr>
            <w:tcW w:w="1839" w:type="dxa"/>
          </w:tcPr>
          <w:p w:rsidR="005E5A5D" w:rsidRPr="002D50D0" w:rsidRDefault="00804474" w:rsidP="00FA62BE"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客户</w:t>
            </w:r>
            <w:r w:rsidR="005E5A5D">
              <w:rPr>
                <w:rFonts w:hint="eastAsia"/>
                <w:bCs/>
                <w:color w:val="FF0000"/>
              </w:rPr>
              <w:t>端</w:t>
            </w:r>
            <w:r w:rsidR="005E5A5D"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C2S</w:t>
            </w:r>
          </w:p>
        </w:tc>
        <w:tc>
          <w:tcPr>
            <w:tcW w:w="2552" w:type="dxa"/>
          </w:tcPr>
          <w:p w:rsidR="005E5A5D" w:rsidRPr="002D50D0" w:rsidRDefault="005E5A5D" w:rsidP="00FA62BE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5E5A5D" w:rsidRPr="002D50D0" w:rsidRDefault="00804474" w:rsidP="00FA62BE">
            <w:proofErr w:type="spellStart"/>
            <w:r>
              <w:rPr>
                <w:rFonts w:hint="eastAsia"/>
              </w:rPr>
              <w:t>uin</w:t>
            </w:r>
            <w:proofErr w:type="spellEnd"/>
            <w:r>
              <w:rPr>
                <w:rFonts w:hint="eastAsia"/>
              </w:rPr>
              <w:t>/uint64</w:t>
            </w:r>
          </w:p>
        </w:tc>
      </w:tr>
      <w:tr w:rsidR="005E5A5D" w:rsidRPr="002D50D0" w:rsidTr="00FA62BE">
        <w:trPr>
          <w:jc w:val="center"/>
        </w:trPr>
        <w:tc>
          <w:tcPr>
            <w:tcW w:w="698" w:type="dxa"/>
            <w:vMerge/>
            <w:vAlign w:val="center"/>
          </w:tcPr>
          <w:p w:rsidR="005E5A5D" w:rsidRPr="002D50D0" w:rsidRDefault="005E5A5D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5E5A5D" w:rsidRPr="002D50D0" w:rsidRDefault="005E5A5D" w:rsidP="00FA62BE">
            <w:r w:rsidRPr="002D50D0">
              <w:rPr>
                <w:rFonts w:hint="eastAsia"/>
              </w:rPr>
              <w:t>消息体说明：</w:t>
            </w:r>
          </w:p>
          <w:p w:rsidR="005E5A5D" w:rsidRPr="00804474" w:rsidRDefault="00804474" w:rsidP="00804474">
            <w:pPr>
              <w:rPr>
                <w:color w:val="1F497D"/>
              </w:rPr>
            </w:pPr>
            <w:proofErr w:type="spellStart"/>
            <w:r>
              <w:rPr>
                <w:rFonts w:hint="eastAsia"/>
                <w:color w:val="1F497D"/>
              </w:rPr>
              <w:t>uin</w:t>
            </w:r>
            <w:proofErr w:type="spellEnd"/>
            <w:r w:rsidR="005E5A5D">
              <w:rPr>
                <w:rFonts w:hint="eastAsia"/>
                <w:color w:val="1F497D"/>
              </w:rPr>
              <w:t>:</w:t>
            </w:r>
            <w:r>
              <w:rPr>
                <w:rFonts w:hint="eastAsia"/>
                <w:color w:val="1F497D"/>
              </w:rPr>
              <w:t>用户</w:t>
            </w:r>
            <w:r>
              <w:rPr>
                <w:rFonts w:hint="eastAsia"/>
                <w:color w:val="1F497D"/>
              </w:rPr>
              <w:t>ID</w:t>
            </w:r>
            <w:r>
              <w:rPr>
                <w:color w:val="1F497D"/>
              </w:rPr>
              <w:t xml:space="preserve"> </w:t>
            </w:r>
          </w:p>
        </w:tc>
      </w:tr>
      <w:tr w:rsidR="005E5A5D" w:rsidRPr="002D50D0" w:rsidTr="00FA62BE">
        <w:trPr>
          <w:trHeight w:val="778"/>
          <w:jc w:val="center"/>
        </w:trPr>
        <w:tc>
          <w:tcPr>
            <w:tcW w:w="698" w:type="dxa"/>
            <w:vMerge w:val="restart"/>
            <w:vAlign w:val="center"/>
          </w:tcPr>
          <w:p w:rsidR="005E5A5D" w:rsidRPr="002D50D0" w:rsidRDefault="005E5A5D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2</w:t>
            </w:r>
          </w:p>
        </w:tc>
        <w:tc>
          <w:tcPr>
            <w:tcW w:w="1962" w:type="dxa"/>
          </w:tcPr>
          <w:p w:rsidR="005E5A5D" w:rsidRPr="002D50D0" w:rsidRDefault="007B13FD" w:rsidP="007B13FD">
            <w:pPr>
              <w:pStyle w:val="a3"/>
              <w:ind w:firstLine="0"/>
            </w:pPr>
            <w:r>
              <w:rPr>
                <w:rFonts w:hint="eastAsia"/>
              </w:rPr>
              <w:t>返回配置</w:t>
            </w:r>
          </w:p>
        </w:tc>
        <w:tc>
          <w:tcPr>
            <w:tcW w:w="1839" w:type="dxa"/>
          </w:tcPr>
          <w:p w:rsidR="005E5A5D" w:rsidRPr="002D50D0" w:rsidRDefault="00804474" w:rsidP="00DD3DBC">
            <w:pPr>
              <w:pStyle w:val="a3"/>
              <w:ind w:firstLine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FF0000"/>
              </w:rPr>
              <w:t>C2S</w:t>
            </w:r>
            <w:r w:rsidR="00DD3DBC"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客户端</w:t>
            </w:r>
          </w:p>
        </w:tc>
        <w:tc>
          <w:tcPr>
            <w:tcW w:w="2552" w:type="dxa"/>
          </w:tcPr>
          <w:p w:rsidR="005E5A5D" w:rsidRPr="002D50D0" w:rsidRDefault="005E5A5D" w:rsidP="00DD3DBC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5E5A5D" w:rsidRPr="002D50D0" w:rsidRDefault="005E5A5D" w:rsidP="00FA62BE"/>
        </w:tc>
      </w:tr>
      <w:tr w:rsidR="005E5A5D" w:rsidRPr="002D50D0" w:rsidTr="00FA62BE">
        <w:trPr>
          <w:trHeight w:val="778"/>
          <w:jc w:val="center"/>
        </w:trPr>
        <w:tc>
          <w:tcPr>
            <w:tcW w:w="698" w:type="dxa"/>
            <w:vMerge/>
          </w:tcPr>
          <w:p w:rsidR="005E5A5D" w:rsidRPr="002D50D0" w:rsidRDefault="005E5A5D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DD3DBC" w:rsidRPr="002D50D0" w:rsidRDefault="00DD3DBC" w:rsidP="00DD3DBC">
            <w:r w:rsidRPr="002D50D0">
              <w:rPr>
                <w:rFonts w:hint="eastAsia"/>
              </w:rPr>
              <w:t>消息体说明：</w:t>
            </w:r>
          </w:p>
          <w:p w:rsidR="005E5A5D" w:rsidRPr="002D50D0" w:rsidRDefault="005E5A5D" w:rsidP="00DD3DBC"/>
        </w:tc>
      </w:tr>
    </w:tbl>
    <w:p w:rsidR="00FA6234" w:rsidRDefault="00FA6234" w:rsidP="00FA6234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其他说明</w:t>
      </w:r>
    </w:p>
    <w:p w:rsidR="00FA6234" w:rsidRDefault="00804474" w:rsidP="00FA6234">
      <w:pPr>
        <w:pStyle w:val="a3"/>
        <w:ind w:left="4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本接口由</w:t>
      </w:r>
      <w:r>
        <w:rPr>
          <w:rFonts w:hint="eastAsia"/>
          <w:sz w:val="24"/>
          <w:szCs w:val="24"/>
        </w:rPr>
        <w:t>C2S</w:t>
      </w:r>
      <w:r w:rsidR="00FA6234">
        <w:rPr>
          <w:rFonts w:hint="eastAsia"/>
          <w:sz w:val="24"/>
          <w:szCs w:val="24"/>
        </w:rPr>
        <w:t>服务提供。</w:t>
      </w:r>
    </w:p>
    <w:p w:rsidR="005D13C1" w:rsidRDefault="005D13C1" w:rsidP="00FA6234">
      <w:pPr>
        <w:pStyle w:val="a3"/>
        <w:ind w:left="420" w:firstLine="0"/>
        <w:rPr>
          <w:sz w:val="24"/>
          <w:szCs w:val="24"/>
        </w:rPr>
      </w:pPr>
    </w:p>
    <w:p w:rsidR="00E16341" w:rsidRPr="0069736F" w:rsidRDefault="00D070CF" w:rsidP="00E16341">
      <w:pPr>
        <w:pStyle w:val="2"/>
      </w:pPr>
      <w:bookmarkStart w:id="8" w:name="_Toc340829743"/>
      <w:r>
        <w:rPr>
          <w:rFonts w:hint="eastAsia"/>
        </w:rPr>
        <w:t>客户端</w:t>
      </w:r>
      <w:r w:rsidR="0084353A">
        <w:rPr>
          <w:rFonts w:hint="eastAsia"/>
        </w:rPr>
        <w:t>消息发送</w:t>
      </w:r>
      <w:bookmarkEnd w:id="8"/>
    </w:p>
    <w:p w:rsidR="00E16341" w:rsidRPr="0031754C" w:rsidRDefault="00E16341" w:rsidP="00E16341">
      <w:pPr>
        <w:pStyle w:val="a3"/>
        <w:numPr>
          <w:ilvl w:val="0"/>
          <w:numId w:val="21"/>
        </w:numPr>
        <w:rPr>
          <w:sz w:val="24"/>
          <w:szCs w:val="24"/>
        </w:rPr>
      </w:pPr>
      <w:r w:rsidRPr="0031754C">
        <w:rPr>
          <w:rFonts w:hint="eastAsia"/>
          <w:sz w:val="24"/>
          <w:szCs w:val="24"/>
        </w:rPr>
        <w:t>消息流转</w:t>
      </w:r>
      <w:r>
        <w:rPr>
          <w:rFonts w:hint="eastAsia"/>
          <w:sz w:val="24"/>
          <w:szCs w:val="24"/>
        </w:rPr>
        <w:t>及格式说明</w:t>
      </w: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8"/>
        <w:gridCol w:w="1962"/>
        <w:gridCol w:w="1839"/>
        <w:gridCol w:w="2552"/>
        <w:gridCol w:w="2129"/>
      </w:tblGrid>
      <w:tr w:rsidR="00E16341" w:rsidRPr="002D50D0" w:rsidTr="00E64EC3">
        <w:trPr>
          <w:jc w:val="center"/>
        </w:trPr>
        <w:tc>
          <w:tcPr>
            <w:tcW w:w="698" w:type="dxa"/>
          </w:tcPr>
          <w:p w:rsidR="00E16341" w:rsidRPr="002D50D0" w:rsidRDefault="00E16341" w:rsidP="00E64EC3">
            <w:pPr>
              <w:pStyle w:val="a3"/>
              <w:spacing w:before="156" w:after="156"/>
              <w:ind w:firstLine="0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962" w:type="dxa"/>
          </w:tcPr>
          <w:p w:rsidR="00E16341" w:rsidRPr="002D50D0" w:rsidRDefault="00E16341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功能说明</w:t>
            </w:r>
          </w:p>
        </w:tc>
        <w:tc>
          <w:tcPr>
            <w:tcW w:w="1839" w:type="dxa"/>
          </w:tcPr>
          <w:p w:rsidR="00E16341" w:rsidRPr="002D50D0" w:rsidRDefault="00E16341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流向</w:t>
            </w:r>
          </w:p>
        </w:tc>
        <w:tc>
          <w:tcPr>
            <w:tcW w:w="2552" w:type="dxa"/>
          </w:tcPr>
          <w:p w:rsidR="00E16341" w:rsidRPr="002D50D0" w:rsidRDefault="00E16341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消息头</w:t>
            </w:r>
          </w:p>
        </w:tc>
        <w:tc>
          <w:tcPr>
            <w:tcW w:w="2129" w:type="dxa"/>
          </w:tcPr>
          <w:p w:rsidR="00E16341" w:rsidRPr="002D50D0" w:rsidRDefault="00E16341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消息体</w:t>
            </w:r>
          </w:p>
        </w:tc>
      </w:tr>
      <w:tr w:rsidR="00E16341" w:rsidRPr="002D50D0" w:rsidTr="00E64EC3">
        <w:trPr>
          <w:jc w:val="center"/>
        </w:trPr>
        <w:tc>
          <w:tcPr>
            <w:tcW w:w="698" w:type="dxa"/>
            <w:vMerge w:val="restart"/>
            <w:vAlign w:val="center"/>
          </w:tcPr>
          <w:p w:rsidR="00E16341" w:rsidRPr="002D50D0" w:rsidRDefault="00E16341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1</w:t>
            </w:r>
          </w:p>
        </w:tc>
        <w:tc>
          <w:tcPr>
            <w:tcW w:w="1962" w:type="dxa"/>
          </w:tcPr>
          <w:p w:rsidR="00E16341" w:rsidRPr="002D50D0" w:rsidRDefault="00162CD3" w:rsidP="00E64EC3">
            <w:pPr>
              <w:rPr>
                <w:bCs/>
              </w:rPr>
            </w:pPr>
            <w:r>
              <w:rPr>
                <w:rFonts w:hint="eastAsia"/>
                <w:bCs/>
              </w:rPr>
              <w:t>客户端消息发送</w:t>
            </w:r>
          </w:p>
        </w:tc>
        <w:tc>
          <w:tcPr>
            <w:tcW w:w="1839" w:type="dxa"/>
          </w:tcPr>
          <w:p w:rsidR="00E16341" w:rsidRPr="002D50D0" w:rsidRDefault="00162CD3" w:rsidP="00E64EC3"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客户端</w:t>
            </w:r>
            <w:r w:rsidR="00E16341"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C2S</w:t>
            </w:r>
          </w:p>
        </w:tc>
        <w:tc>
          <w:tcPr>
            <w:tcW w:w="2552" w:type="dxa"/>
          </w:tcPr>
          <w:p w:rsidR="00E16341" w:rsidRPr="002D50D0" w:rsidRDefault="00E16341" w:rsidP="00E64EC3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E16341" w:rsidRDefault="00162CD3" w:rsidP="00E64EC3">
            <w:proofErr w:type="spellStart"/>
            <w:r>
              <w:rPr>
                <w:rFonts w:hint="eastAsia"/>
              </w:rPr>
              <w:t>msgbody</w:t>
            </w:r>
            <w:proofErr w:type="spellEnd"/>
            <w:r w:rsidR="00E16341">
              <w:rPr>
                <w:rFonts w:hint="eastAsia"/>
              </w:rPr>
              <w:t>/char*</w:t>
            </w:r>
          </w:p>
          <w:p w:rsidR="00E16341" w:rsidRPr="002D50D0" w:rsidRDefault="00E16341" w:rsidP="00E64EC3"/>
        </w:tc>
      </w:tr>
      <w:tr w:rsidR="00E16341" w:rsidRPr="002D50D0" w:rsidTr="00E64EC3">
        <w:trPr>
          <w:jc w:val="center"/>
        </w:trPr>
        <w:tc>
          <w:tcPr>
            <w:tcW w:w="698" w:type="dxa"/>
            <w:vMerge/>
            <w:vAlign w:val="center"/>
          </w:tcPr>
          <w:p w:rsidR="00E16341" w:rsidRPr="002D50D0" w:rsidRDefault="00E16341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E16341" w:rsidRPr="002D50D0" w:rsidRDefault="00E16341" w:rsidP="00E64EC3">
            <w:r w:rsidRPr="002D50D0">
              <w:rPr>
                <w:rFonts w:hint="eastAsia"/>
              </w:rPr>
              <w:t>消息体说明：</w:t>
            </w:r>
          </w:p>
          <w:p w:rsidR="00E16341" w:rsidRPr="00162CD3" w:rsidRDefault="00162CD3" w:rsidP="00E64EC3">
            <w:pPr>
              <w:rPr>
                <w:color w:val="1F497D"/>
              </w:rPr>
            </w:pPr>
            <w:proofErr w:type="spellStart"/>
            <w:r>
              <w:rPr>
                <w:rFonts w:hint="eastAsia"/>
                <w:color w:val="1F497D"/>
              </w:rPr>
              <w:t>msgbody</w:t>
            </w:r>
            <w:proofErr w:type="spellEnd"/>
            <w:r w:rsidR="00E16341">
              <w:rPr>
                <w:rFonts w:hint="eastAsia"/>
                <w:color w:val="1F497D"/>
              </w:rPr>
              <w:t>:</w:t>
            </w:r>
            <w:r>
              <w:rPr>
                <w:rFonts w:hint="eastAsia"/>
                <w:color w:val="1F497D"/>
              </w:rPr>
              <w:t>消息体</w:t>
            </w:r>
          </w:p>
        </w:tc>
      </w:tr>
      <w:tr w:rsidR="00E16341" w:rsidRPr="002D50D0" w:rsidTr="00E64EC3">
        <w:trPr>
          <w:trHeight w:val="778"/>
          <w:jc w:val="center"/>
        </w:trPr>
        <w:tc>
          <w:tcPr>
            <w:tcW w:w="698" w:type="dxa"/>
            <w:vMerge w:val="restart"/>
            <w:vAlign w:val="center"/>
          </w:tcPr>
          <w:p w:rsidR="00E16341" w:rsidRPr="002D50D0" w:rsidRDefault="00E16341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2</w:t>
            </w:r>
          </w:p>
        </w:tc>
        <w:tc>
          <w:tcPr>
            <w:tcW w:w="1962" w:type="dxa"/>
          </w:tcPr>
          <w:p w:rsidR="00E16341" w:rsidRPr="002D50D0" w:rsidRDefault="00E16341" w:rsidP="00E64EC3">
            <w:pPr>
              <w:pStyle w:val="a3"/>
              <w:ind w:firstLine="0"/>
            </w:pPr>
            <w:r>
              <w:rPr>
                <w:rFonts w:hint="eastAsia"/>
              </w:rPr>
              <w:t>返回配置</w:t>
            </w:r>
          </w:p>
        </w:tc>
        <w:tc>
          <w:tcPr>
            <w:tcW w:w="1839" w:type="dxa"/>
          </w:tcPr>
          <w:p w:rsidR="00E16341" w:rsidRPr="002D50D0" w:rsidRDefault="00162CD3" w:rsidP="00E64EC3">
            <w:pPr>
              <w:pStyle w:val="a3"/>
              <w:ind w:firstLine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FF0000"/>
              </w:rPr>
              <w:t>C2S</w:t>
            </w:r>
            <w:r w:rsidR="00E16341"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客户端</w:t>
            </w:r>
          </w:p>
        </w:tc>
        <w:tc>
          <w:tcPr>
            <w:tcW w:w="2552" w:type="dxa"/>
          </w:tcPr>
          <w:p w:rsidR="00E16341" w:rsidRPr="002D50D0" w:rsidRDefault="00E16341" w:rsidP="00E64EC3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E16341" w:rsidRPr="002D50D0" w:rsidRDefault="00E16341" w:rsidP="00E64EC3"/>
          <w:p w:rsidR="00E16341" w:rsidRPr="002D50D0" w:rsidRDefault="00E16341" w:rsidP="00E64EC3"/>
        </w:tc>
      </w:tr>
      <w:tr w:rsidR="00E16341" w:rsidRPr="002D50D0" w:rsidTr="00E64EC3">
        <w:trPr>
          <w:trHeight w:val="778"/>
          <w:jc w:val="center"/>
        </w:trPr>
        <w:tc>
          <w:tcPr>
            <w:tcW w:w="698" w:type="dxa"/>
            <w:vMerge/>
          </w:tcPr>
          <w:p w:rsidR="00E16341" w:rsidRPr="002D50D0" w:rsidRDefault="00E16341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E16341" w:rsidRPr="002D50D0" w:rsidRDefault="00E16341" w:rsidP="00162CD3">
            <w:r w:rsidRPr="002D50D0">
              <w:rPr>
                <w:rFonts w:hint="eastAsia"/>
              </w:rPr>
              <w:t>消息体说明：</w:t>
            </w:r>
          </w:p>
        </w:tc>
      </w:tr>
    </w:tbl>
    <w:p w:rsidR="00E16341" w:rsidRDefault="00E16341" w:rsidP="00E16341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其他说明</w:t>
      </w:r>
    </w:p>
    <w:p w:rsidR="00E16341" w:rsidRDefault="00826B44" w:rsidP="00E16341">
      <w:pPr>
        <w:pStyle w:val="a3"/>
        <w:ind w:left="4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本接口由</w:t>
      </w:r>
      <w:r>
        <w:rPr>
          <w:rFonts w:hint="eastAsia"/>
          <w:sz w:val="24"/>
          <w:szCs w:val="24"/>
        </w:rPr>
        <w:t>C2S</w:t>
      </w:r>
      <w:r w:rsidR="00E16341">
        <w:rPr>
          <w:rFonts w:hint="eastAsia"/>
          <w:sz w:val="24"/>
          <w:szCs w:val="24"/>
        </w:rPr>
        <w:t>服务提供。</w:t>
      </w:r>
    </w:p>
    <w:p w:rsidR="005D13C1" w:rsidRDefault="005D13C1" w:rsidP="00FA6234">
      <w:pPr>
        <w:pStyle w:val="a3"/>
        <w:ind w:left="420" w:firstLine="0"/>
        <w:rPr>
          <w:sz w:val="24"/>
          <w:szCs w:val="24"/>
        </w:rPr>
      </w:pPr>
    </w:p>
    <w:p w:rsidR="008C7088" w:rsidRPr="0069736F" w:rsidRDefault="00843F8B" w:rsidP="008C7088">
      <w:pPr>
        <w:pStyle w:val="2"/>
      </w:pPr>
      <w:bookmarkStart w:id="9" w:name="_Toc340829744"/>
      <w:r>
        <w:rPr>
          <w:rFonts w:hint="eastAsia"/>
        </w:rPr>
        <w:t>IMS</w:t>
      </w:r>
      <w:r>
        <w:rPr>
          <w:rFonts w:hint="eastAsia"/>
        </w:rPr>
        <w:t>消息转发</w:t>
      </w:r>
      <w:bookmarkEnd w:id="9"/>
    </w:p>
    <w:p w:rsidR="008C7088" w:rsidRPr="005E5A5D" w:rsidRDefault="008C7088" w:rsidP="008C7088">
      <w:pPr>
        <w:pStyle w:val="a3"/>
        <w:ind w:firstLine="0"/>
        <w:rPr>
          <w:sz w:val="24"/>
          <w:szCs w:val="24"/>
        </w:rPr>
      </w:pPr>
    </w:p>
    <w:p w:rsidR="008C7088" w:rsidRPr="0031754C" w:rsidRDefault="008C7088" w:rsidP="008C7088">
      <w:pPr>
        <w:pStyle w:val="a3"/>
        <w:numPr>
          <w:ilvl w:val="0"/>
          <w:numId w:val="21"/>
        </w:numPr>
        <w:rPr>
          <w:sz w:val="24"/>
          <w:szCs w:val="24"/>
        </w:rPr>
      </w:pPr>
      <w:r w:rsidRPr="0031754C">
        <w:rPr>
          <w:rFonts w:hint="eastAsia"/>
          <w:sz w:val="24"/>
          <w:szCs w:val="24"/>
        </w:rPr>
        <w:t>消息流转</w:t>
      </w:r>
      <w:r>
        <w:rPr>
          <w:rFonts w:hint="eastAsia"/>
          <w:sz w:val="24"/>
          <w:szCs w:val="24"/>
        </w:rPr>
        <w:t>及格式说明</w:t>
      </w: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8"/>
        <w:gridCol w:w="1962"/>
        <w:gridCol w:w="1839"/>
        <w:gridCol w:w="2552"/>
        <w:gridCol w:w="2129"/>
      </w:tblGrid>
      <w:tr w:rsidR="008C7088" w:rsidRPr="002D50D0" w:rsidTr="00E64EC3">
        <w:trPr>
          <w:jc w:val="center"/>
        </w:trPr>
        <w:tc>
          <w:tcPr>
            <w:tcW w:w="698" w:type="dxa"/>
          </w:tcPr>
          <w:p w:rsidR="008C7088" w:rsidRPr="002D50D0" w:rsidRDefault="008C7088" w:rsidP="00E64EC3">
            <w:pPr>
              <w:pStyle w:val="a3"/>
              <w:spacing w:before="156" w:after="156"/>
              <w:ind w:firstLine="0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962" w:type="dxa"/>
          </w:tcPr>
          <w:p w:rsidR="008C7088" w:rsidRPr="002D50D0" w:rsidRDefault="008C7088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功能说明</w:t>
            </w:r>
          </w:p>
        </w:tc>
        <w:tc>
          <w:tcPr>
            <w:tcW w:w="1839" w:type="dxa"/>
          </w:tcPr>
          <w:p w:rsidR="008C7088" w:rsidRPr="002D50D0" w:rsidRDefault="008C7088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流向</w:t>
            </w:r>
          </w:p>
        </w:tc>
        <w:tc>
          <w:tcPr>
            <w:tcW w:w="2552" w:type="dxa"/>
          </w:tcPr>
          <w:p w:rsidR="008C7088" w:rsidRPr="002D50D0" w:rsidRDefault="008C7088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消息头</w:t>
            </w:r>
          </w:p>
        </w:tc>
        <w:tc>
          <w:tcPr>
            <w:tcW w:w="2129" w:type="dxa"/>
          </w:tcPr>
          <w:p w:rsidR="008C7088" w:rsidRPr="002D50D0" w:rsidRDefault="008C7088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消息体</w:t>
            </w:r>
          </w:p>
        </w:tc>
      </w:tr>
      <w:tr w:rsidR="008C7088" w:rsidRPr="002D50D0" w:rsidTr="00E64EC3">
        <w:trPr>
          <w:jc w:val="center"/>
        </w:trPr>
        <w:tc>
          <w:tcPr>
            <w:tcW w:w="698" w:type="dxa"/>
            <w:vMerge w:val="restart"/>
            <w:vAlign w:val="center"/>
          </w:tcPr>
          <w:p w:rsidR="008C7088" w:rsidRPr="002D50D0" w:rsidRDefault="008C7088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1</w:t>
            </w:r>
          </w:p>
        </w:tc>
        <w:tc>
          <w:tcPr>
            <w:tcW w:w="1962" w:type="dxa"/>
          </w:tcPr>
          <w:p w:rsidR="008C7088" w:rsidRPr="002D50D0" w:rsidRDefault="00843F8B" w:rsidP="00E64EC3">
            <w:pPr>
              <w:rPr>
                <w:bCs/>
              </w:rPr>
            </w:pPr>
            <w:r>
              <w:rPr>
                <w:rFonts w:hint="eastAsia"/>
              </w:rPr>
              <w:t>IMS</w:t>
            </w:r>
            <w:r>
              <w:rPr>
                <w:rFonts w:hint="eastAsia"/>
              </w:rPr>
              <w:t>消息转发</w:t>
            </w:r>
          </w:p>
        </w:tc>
        <w:tc>
          <w:tcPr>
            <w:tcW w:w="1839" w:type="dxa"/>
          </w:tcPr>
          <w:p w:rsidR="008C7088" w:rsidRPr="002D50D0" w:rsidRDefault="00843F8B" w:rsidP="00E64EC3"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IMS</w:t>
            </w:r>
            <w:r w:rsidR="008C7088"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C2S</w:t>
            </w:r>
          </w:p>
        </w:tc>
        <w:tc>
          <w:tcPr>
            <w:tcW w:w="2552" w:type="dxa"/>
          </w:tcPr>
          <w:p w:rsidR="008C7088" w:rsidRPr="002D50D0" w:rsidRDefault="008C7088" w:rsidP="00E64EC3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8C7088" w:rsidRDefault="00843F8B" w:rsidP="00E64EC3">
            <w:proofErr w:type="spellStart"/>
            <w:r>
              <w:t>M</w:t>
            </w:r>
            <w:r>
              <w:rPr>
                <w:rFonts w:hint="eastAsia"/>
              </w:rPr>
              <w:t>ultiseq</w:t>
            </w:r>
            <w:proofErr w:type="spellEnd"/>
            <w:r>
              <w:rPr>
                <w:rFonts w:hint="eastAsia"/>
              </w:rPr>
              <w:t>/uint64</w:t>
            </w:r>
          </w:p>
          <w:p w:rsidR="008C7088" w:rsidRPr="002D50D0" w:rsidRDefault="00843F8B" w:rsidP="00E64EC3">
            <w:proofErr w:type="spellStart"/>
            <w:r>
              <w:t>M</w:t>
            </w:r>
            <w:r>
              <w:rPr>
                <w:rFonts w:hint="eastAsia"/>
              </w:rPr>
              <w:t>sgbody</w:t>
            </w:r>
            <w:proofErr w:type="spellEnd"/>
            <w:r>
              <w:rPr>
                <w:rFonts w:hint="eastAsia"/>
              </w:rPr>
              <w:t>/char*</w:t>
            </w:r>
          </w:p>
        </w:tc>
      </w:tr>
      <w:tr w:rsidR="008C7088" w:rsidRPr="002D50D0" w:rsidTr="00E64EC3">
        <w:trPr>
          <w:jc w:val="center"/>
        </w:trPr>
        <w:tc>
          <w:tcPr>
            <w:tcW w:w="698" w:type="dxa"/>
            <w:vMerge/>
            <w:vAlign w:val="center"/>
          </w:tcPr>
          <w:p w:rsidR="008C7088" w:rsidRPr="002D50D0" w:rsidRDefault="008C7088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8C7088" w:rsidRPr="002D50D0" w:rsidRDefault="008C7088" w:rsidP="00E64EC3">
            <w:r w:rsidRPr="002D50D0">
              <w:rPr>
                <w:rFonts w:hint="eastAsia"/>
              </w:rPr>
              <w:t>消息体说明：</w:t>
            </w:r>
          </w:p>
          <w:p w:rsidR="008C7088" w:rsidRDefault="00843F8B" w:rsidP="00E64EC3">
            <w:pPr>
              <w:rPr>
                <w:color w:val="1F497D"/>
              </w:rPr>
            </w:pPr>
            <w:proofErr w:type="spellStart"/>
            <w:r>
              <w:rPr>
                <w:rFonts w:hint="eastAsia"/>
                <w:color w:val="1F497D"/>
              </w:rPr>
              <w:t>multiseq</w:t>
            </w:r>
            <w:proofErr w:type="spellEnd"/>
            <w:r w:rsidR="008C7088">
              <w:rPr>
                <w:rFonts w:hint="eastAsia"/>
                <w:color w:val="1F497D"/>
              </w:rPr>
              <w:t>:</w:t>
            </w:r>
            <w:r>
              <w:rPr>
                <w:rFonts w:hint="eastAsia"/>
                <w:color w:val="1F497D"/>
              </w:rPr>
              <w:t>多点序号</w:t>
            </w:r>
          </w:p>
          <w:p w:rsidR="008C7088" w:rsidRPr="002D50D0" w:rsidRDefault="00843F8B" w:rsidP="00843F8B">
            <w:proofErr w:type="spellStart"/>
            <w:r>
              <w:rPr>
                <w:rFonts w:hint="eastAsia"/>
                <w:color w:val="1F497D"/>
              </w:rPr>
              <w:t>msgbody</w:t>
            </w:r>
            <w:proofErr w:type="spellEnd"/>
            <w:r w:rsidR="008C7088">
              <w:rPr>
                <w:rFonts w:hint="eastAsia"/>
                <w:color w:val="1F497D"/>
              </w:rPr>
              <w:t>:</w:t>
            </w:r>
            <w:r>
              <w:rPr>
                <w:rFonts w:hint="eastAsia"/>
                <w:color w:val="1F497D"/>
              </w:rPr>
              <w:t>消息体</w:t>
            </w:r>
          </w:p>
        </w:tc>
      </w:tr>
      <w:tr w:rsidR="008C7088" w:rsidRPr="002D50D0" w:rsidTr="00E64EC3">
        <w:trPr>
          <w:trHeight w:val="778"/>
          <w:jc w:val="center"/>
        </w:trPr>
        <w:tc>
          <w:tcPr>
            <w:tcW w:w="698" w:type="dxa"/>
            <w:vMerge w:val="restart"/>
            <w:vAlign w:val="center"/>
          </w:tcPr>
          <w:p w:rsidR="008C7088" w:rsidRPr="002D50D0" w:rsidRDefault="008C7088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2</w:t>
            </w:r>
          </w:p>
        </w:tc>
        <w:tc>
          <w:tcPr>
            <w:tcW w:w="1962" w:type="dxa"/>
          </w:tcPr>
          <w:p w:rsidR="008C7088" w:rsidRPr="002D50D0" w:rsidRDefault="008C7088" w:rsidP="00E64EC3">
            <w:pPr>
              <w:pStyle w:val="a3"/>
              <w:ind w:firstLine="0"/>
            </w:pPr>
            <w:r>
              <w:rPr>
                <w:rFonts w:hint="eastAsia"/>
              </w:rPr>
              <w:t>返回配置</w:t>
            </w:r>
          </w:p>
        </w:tc>
        <w:tc>
          <w:tcPr>
            <w:tcW w:w="1839" w:type="dxa"/>
          </w:tcPr>
          <w:p w:rsidR="008C7088" w:rsidRPr="002D50D0" w:rsidRDefault="008C7088" w:rsidP="00E64EC3">
            <w:pPr>
              <w:pStyle w:val="a3"/>
              <w:ind w:firstLine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使用端</w:t>
            </w:r>
          </w:p>
        </w:tc>
        <w:tc>
          <w:tcPr>
            <w:tcW w:w="2552" w:type="dxa"/>
          </w:tcPr>
          <w:p w:rsidR="008C7088" w:rsidRPr="002D50D0" w:rsidRDefault="008C7088" w:rsidP="00E64EC3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8C7088" w:rsidRPr="002D50D0" w:rsidRDefault="008C7088" w:rsidP="00E64EC3"/>
          <w:p w:rsidR="008C7088" w:rsidRPr="002D50D0" w:rsidRDefault="008C7088" w:rsidP="00E64EC3"/>
        </w:tc>
      </w:tr>
      <w:tr w:rsidR="008C7088" w:rsidRPr="002D50D0" w:rsidTr="00E64EC3">
        <w:trPr>
          <w:trHeight w:val="778"/>
          <w:jc w:val="center"/>
        </w:trPr>
        <w:tc>
          <w:tcPr>
            <w:tcW w:w="698" w:type="dxa"/>
            <w:vMerge/>
          </w:tcPr>
          <w:p w:rsidR="008C7088" w:rsidRPr="002D50D0" w:rsidRDefault="008C7088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8C7088" w:rsidRPr="00703147" w:rsidRDefault="008C7088" w:rsidP="00E64EC3">
            <w:r w:rsidRPr="002D50D0">
              <w:rPr>
                <w:rFonts w:hint="eastAsia"/>
              </w:rPr>
              <w:t>消息体说明：</w:t>
            </w:r>
            <w:r w:rsidR="00703147">
              <w:rPr>
                <w:color w:val="1F497D"/>
              </w:rPr>
              <w:t xml:space="preserve"> </w:t>
            </w:r>
          </w:p>
          <w:p w:rsidR="008C7088" w:rsidRPr="002D50D0" w:rsidRDefault="008C7088" w:rsidP="00E64EC3"/>
        </w:tc>
      </w:tr>
    </w:tbl>
    <w:p w:rsidR="008C7088" w:rsidRDefault="008C7088" w:rsidP="008C7088">
      <w:pPr>
        <w:pStyle w:val="a3"/>
        <w:ind w:left="420" w:firstLine="0"/>
        <w:rPr>
          <w:sz w:val="24"/>
          <w:szCs w:val="24"/>
        </w:rPr>
      </w:pPr>
    </w:p>
    <w:p w:rsidR="008C7088" w:rsidRDefault="008C7088" w:rsidP="008C7088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其他说明</w:t>
      </w:r>
    </w:p>
    <w:p w:rsidR="008C7088" w:rsidRPr="0031754C" w:rsidRDefault="00703147" w:rsidP="008C7088">
      <w:pPr>
        <w:pStyle w:val="a3"/>
        <w:ind w:left="4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本接口由</w:t>
      </w:r>
      <w:r>
        <w:rPr>
          <w:rFonts w:hint="eastAsia"/>
          <w:sz w:val="24"/>
          <w:szCs w:val="24"/>
        </w:rPr>
        <w:t>C2S</w:t>
      </w:r>
      <w:r>
        <w:rPr>
          <w:rFonts w:hint="eastAsia"/>
          <w:sz w:val="24"/>
          <w:szCs w:val="24"/>
        </w:rPr>
        <w:t>服务</w:t>
      </w:r>
      <w:r w:rsidR="008C7088">
        <w:rPr>
          <w:rFonts w:hint="eastAsia"/>
          <w:sz w:val="24"/>
          <w:szCs w:val="24"/>
        </w:rPr>
        <w:t>提供。</w:t>
      </w:r>
    </w:p>
    <w:sectPr w:rsidR="008C7088" w:rsidRPr="0031754C" w:rsidSect="008130BD">
      <w:headerReference w:type="default" r:id="rId10"/>
      <w:footerReference w:type="even" r:id="rId11"/>
      <w:footerReference w:type="default" r:id="rId12"/>
      <w:pgSz w:w="11906" w:h="16838" w:code="9"/>
      <w:pgMar w:top="1091" w:right="1287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87A" w:rsidRDefault="00A1387A">
      <w:r>
        <w:separator/>
      </w:r>
    </w:p>
  </w:endnote>
  <w:endnote w:type="continuationSeparator" w:id="0">
    <w:p w:rsidR="00A1387A" w:rsidRDefault="00A138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322" w:rsidRDefault="0057557C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E33322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E33322" w:rsidRDefault="00E33322">
    <w:pPr>
      <w:pStyle w:val="a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322" w:rsidRDefault="00E33322">
    <w:pPr>
      <w:pStyle w:val="aa"/>
      <w:pBdr>
        <w:top w:val="single" w:sz="4" w:space="1" w:color="auto"/>
      </w:pBdr>
      <w:ind w:right="26"/>
      <w:jc w:val="center"/>
    </w:pPr>
    <w:r>
      <w:rPr>
        <w:rFonts w:hint="eastAsia"/>
      </w:rPr>
      <w:t>福建天晴数码有限公司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87A" w:rsidRDefault="00A1387A">
      <w:r>
        <w:separator/>
      </w:r>
    </w:p>
  </w:footnote>
  <w:footnote w:type="continuationSeparator" w:id="0">
    <w:p w:rsidR="00A1387A" w:rsidRDefault="00A138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322" w:rsidRDefault="00CE6142">
    <w:pPr>
      <w:pStyle w:val="ac"/>
      <w:tabs>
        <w:tab w:val="clear" w:pos="8306"/>
        <w:tab w:val="right" w:pos="8820"/>
      </w:tabs>
      <w:jc w:val="both"/>
    </w:pPr>
    <w:r w:rsidRPr="00CE6142">
      <w:rPr>
        <w:rFonts w:hint="eastAsia"/>
      </w:rPr>
      <w:t>91U_PH1.8_110_60.4_91(C2S</w:t>
    </w:r>
    <w:r w:rsidRPr="00CE6142">
      <w:rPr>
        <w:rFonts w:hint="eastAsia"/>
      </w:rPr>
      <w:t>服务概要设计</w:t>
    </w:r>
    <w:r w:rsidRPr="00CE6142">
      <w:rPr>
        <w:rFonts w:hint="eastAsia"/>
      </w:rPr>
      <w:t>)</w:t>
    </w:r>
    <w:r w:rsidR="00E33322">
      <w:rPr>
        <w:rFonts w:hint="eastAsia"/>
      </w:rPr>
      <w:t xml:space="preserve">                      </w:t>
    </w:r>
    <w:r>
      <w:rPr>
        <w:rFonts w:hint="eastAsia"/>
      </w:rPr>
      <w:t xml:space="preserve">  </w:t>
    </w:r>
    <w:r w:rsidR="00E33322">
      <w:rPr>
        <w:rFonts w:hint="eastAsia"/>
      </w:rPr>
      <w:t xml:space="preserve">                </w:t>
    </w:r>
    <w:r w:rsidR="00E33322">
      <w:rPr>
        <w:rFonts w:hint="eastAsia"/>
      </w:rPr>
      <w:t>概要设计说明书</w:t>
    </w:r>
    <w:r w:rsidR="00E33322">
      <w:rPr>
        <w:rFonts w:hint="eastAsia"/>
      </w:rPr>
      <w:t xml:space="preserve"> Page </w:t>
    </w:r>
    <w:r w:rsidR="0057557C">
      <w:rPr>
        <w:rStyle w:val="ab"/>
      </w:rPr>
      <w:fldChar w:fldCharType="begin"/>
    </w:r>
    <w:r w:rsidR="00E33322">
      <w:rPr>
        <w:rStyle w:val="ab"/>
      </w:rPr>
      <w:instrText xml:space="preserve"> PAGE </w:instrText>
    </w:r>
    <w:r w:rsidR="0057557C">
      <w:rPr>
        <w:rStyle w:val="ab"/>
      </w:rPr>
      <w:fldChar w:fldCharType="separate"/>
    </w:r>
    <w:r w:rsidR="00735A22">
      <w:rPr>
        <w:rStyle w:val="ab"/>
        <w:noProof/>
      </w:rPr>
      <w:t>5</w:t>
    </w:r>
    <w:r w:rsidR="0057557C">
      <w:rPr>
        <w:rStyle w:val="ab"/>
      </w:rPr>
      <w:fldChar w:fldCharType="end"/>
    </w:r>
    <w:r w:rsidR="00E33322">
      <w:rPr>
        <w:rStyle w:val="ab"/>
        <w:rFonts w:hint="eastAsia"/>
      </w:rPr>
      <w:t>/</w:t>
    </w:r>
    <w:r w:rsidR="0057557C">
      <w:rPr>
        <w:rStyle w:val="ab"/>
      </w:rPr>
      <w:fldChar w:fldCharType="begin"/>
    </w:r>
    <w:r w:rsidR="00E33322">
      <w:rPr>
        <w:rStyle w:val="ab"/>
      </w:rPr>
      <w:instrText xml:space="preserve"> NUMPAGES </w:instrText>
    </w:r>
    <w:r w:rsidR="0057557C">
      <w:rPr>
        <w:rStyle w:val="ab"/>
      </w:rPr>
      <w:fldChar w:fldCharType="separate"/>
    </w:r>
    <w:r w:rsidR="00735A22">
      <w:rPr>
        <w:rStyle w:val="ab"/>
        <w:noProof/>
      </w:rPr>
      <w:t>8</w:t>
    </w:r>
    <w:r w:rsidR="0057557C">
      <w:rPr>
        <w:rStyle w:val="ab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432888E"/>
    <w:lvl w:ilvl="0">
      <w:start w:val="1"/>
      <w:numFmt w:val="bullet"/>
      <w:pStyle w:val="documenttitleonheader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34231A7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3A3306D"/>
    <w:multiLevelType w:val="hybridMultilevel"/>
    <w:tmpl w:val="FFF882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C42944"/>
    <w:multiLevelType w:val="hybridMultilevel"/>
    <w:tmpl w:val="121C1382"/>
    <w:lvl w:ilvl="0" w:tplc="208E59CC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39501BC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BE323834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740C701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555E69D0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C0B433E2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D70C75F4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B1127A4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87F2CCC2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F420E00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1F51A72"/>
    <w:multiLevelType w:val="hybridMultilevel"/>
    <w:tmpl w:val="895AA93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2DE7A7D"/>
    <w:multiLevelType w:val="hybridMultilevel"/>
    <w:tmpl w:val="C20E4EA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19EF2489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13526CF"/>
    <w:multiLevelType w:val="hybridMultilevel"/>
    <w:tmpl w:val="27706BB8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2D919FA"/>
    <w:multiLevelType w:val="hybridMultilevel"/>
    <w:tmpl w:val="6B68E7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8917CF1"/>
    <w:multiLevelType w:val="hybridMultilevel"/>
    <w:tmpl w:val="FACA9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3A0585"/>
    <w:multiLevelType w:val="hybridMultilevel"/>
    <w:tmpl w:val="CD642A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E178D3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84A3E25"/>
    <w:multiLevelType w:val="hybridMultilevel"/>
    <w:tmpl w:val="828820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3BA0BE0"/>
    <w:multiLevelType w:val="hybridMultilevel"/>
    <w:tmpl w:val="700E579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6B66CC4"/>
    <w:multiLevelType w:val="hybridMultilevel"/>
    <w:tmpl w:val="E670D9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A5C6D39"/>
    <w:multiLevelType w:val="hybridMultilevel"/>
    <w:tmpl w:val="E79290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A6304AF"/>
    <w:multiLevelType w:val="hybridMultilevel"/>
    <w:tmpl w:val="DA2A0ED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BC45B27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70E7481"/>
    <w:multiLevelType w:val="hybridMultilevel"/>
    <w:tmpl w:val="A8BEEE18"/>
    <w:lvl w:ilvl="0" w:tplc="624C835E">
      <w:start w:val="1"/>
      <w:numFmt w:val="bullet"/>
      <w:pStyle w:val="a0"/>
      <w:lvlText w:val="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  <w:sz w:val="16"/>
      </w:rPr>
    </w:lvl>
    <w:lvl w:ilvl="1" w:tplc="04090019">
      <w:start w:val="1"/>
      <w:numFmt w:val="bullet"/>
      <w:lvlText w:val=""/>
      <w:lvlJc w:val="left"/>
      <w:pPr>
        <w:tabs>
          <w:tab w:val="num" w:pos="1679"/>
        </w:tabs>
        <w:ind w:left="1679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199"/>
        </w:tabs>
        <w:ind w:left="4199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619"/>
        </w:tabs>
        <w:ind w:left="4619" w:hanging="420"/>
      </w:pPr>
      <w:rPr>
        <w:rFonts w:ascii="Wingdings" w:hAnsi="Wingdings" w:hint="default"/>
      </w:rPr>
    </w:lvl>
  </w:abstractNum>
  <w:abstractNum w:abstractNumId="20">
    <w:nsid w:val="5B6759E9"/>
    <w:multiLevelType w:val="hybridMultilevel"/>
    <w:tmpl w:val="1CE00DE4"/>
    <w:lvl w:ilvl="0" w:tplc="04090007">
      <w:start w:val="1"/>
      <w:numFmt w:val="bullet"/>
      <w:pStyle w:val="a1"/>
      <w:lvlText w:val="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  <w:sz w:val="16"/>
      </w:rPr>
    </w:lvl>
    <w:lvl w:ilvl="1" w:tplc="04090003">
      <w:start w:val="2"/>
      <w:numFmt w:val="bullet"/>
      <w:lvlText w:val="●"/>
      <w:lvlJc w:val="left"/>
      <w:pPr>
        <w:tabs>
          <w:tab w:val="num" w:pos="1619"/>
        </w:tabs>
        <w:ind w:left="1619" w:hanging="36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9"/>
        </w:tabs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19"/>
        </w:tabs>
        <w:ind w:left="4619" w:hanging="420"/>
      </w:pPr>
      <w:rPr>
        <w:rFonts w:ascii="Wingdings" w:hAnsi="Wingdings" w:hint="default"/>
      </w:rPr>
    </w:lvl>
  </w:abstractNum>
  <w:abstractNum w:abstractNumId="21">
    <w:nsid w:val="60E27F1D"/>
    <w:multiLevelType w:val="hybridMultilevel"/>
    <w:tmpl w:val="7C4AB7C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5F11477"/>
    <w:multiLevelType w:val="hybridMultilevel"/>
    <w:tmpl w:val="8514BFE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AAC6450"/>
    <w:multiLevelType w:val="multilevel"/>
    <w:tmpl w:val="0EDA3F2A"/>
    <w:lvl w:ilvl="0">
      <w:start w:val="1"/>
      <w:numFmt w:val="decimal"/>
      <w:pStyle w:val="1"/>
      <w:lvlText w:val="第%1章"/>
      <w:lvlJc w:val="center"/>
      <w:pPr>
        <w:tabs>
          <w:tab w:val="num" w:pos="720"/>
        </w:tabs>
        <w:ind w:left="144" w:hanging="14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3"/>
  </w:num>
  <w:num w:numId="2">
    <w:abstractNumId w:val="20"/>
  </w:num>
  <w:num w:numId="3">
    <w:abstractNumId w:val="19"/>
  </w:num>
  <w:num w:numId="4">
    <w:abstractNumId w:val="3"/>
  </w:num>
  <w:num w:numId="5">
    <w:abstractNumId w:val="0"/>
  </w:num>
  <w:num w:numId="6">
    <w:abstractNumId w:val="21"/>
  </w:num>
  <w:num w:numId="7">
    <w:abstractNumId w:val="15"/>
  </w:num>
  <w:num w:numId="8">
    <w:abstractNumId w:val="9"/>
  </w:num>
  <w:num w:numId="9">
    <w:abstractNumId w:val="10"/>
  </w:num>
  <w:num w:numId="10">
    <w:abstractNumId w:val="17"/>
  </w:num>
  <w:num w:numId="11">
    <w:abstractNumId w:val="8"/>
  </w:num>
  <w:num w:numId="12">
    <w:abstractNumId w:val="12"/>
  </w:num>
  <w:num w:numId="13">
    <w:abstractNumId w:val="1"/>
  </w:num>
  <w:num w:numId="14">
    <w:abstractNumId w:val="7"/>
  </w:num>
  <w:num w:numId="15">
    <w:abstractNumId w:val="4"/>
  </w:num>
  <w:num w:numId="16">
    <w:abstractNumId w:val="18"/>
  </w:num>
  <w:num w:numId="17">
    <w:abstractNumId w:val="23"/>
  </w:num>
  <w:num w:numId="18">
    <w:abstractNumId w:val="23"/>
  </w:num>
  <w:num w:numId="19">
    <w:abstractNumId w:val="23"/>
  </w:num>
  <w:num w:numId="20">
    <w:abstractNumId w:val="16"/>
  </w:num>
  <w:num w:numId="21">
    <w:abstractNumId w:val="2"/>
  </w:num>
  <w:num w:numId="22">
    <w:abstractNumId w:val="13"/>
  </w:num>
  <w:num w:numId="23">
    <w:abstractNumId w:val="14"/>
  </w:num>
  <w:num w:numId="24">
    <w:abstractNumId w:val="22"/>
  </w:num>
  <w:num w:numId="25">
    <w:abstractNumId w:val="6"/>
  </w:num>
  <w:num w:numId="26">
    <w:abstractNumId w:val="11"/>
  </w:num>
  <w:num w:numId="27">
    <w:abstractNumId w:val="5"/>
  </w:num>
  <w:num w:numId="28">
    <w:abstractNumId w:val="2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>
      <o:colormenu v:ext="edit" fillcolor="none" strokecolor="#00b05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0A5D"/>
    <w:rsid w:val="00000DA1"/>
    <w:rsid w:val="00003B51"/>
    <w:rsid w:val="000057BB"/>
    <w:rsid w:val="000058F7"/>
    <w:rsid w:val="000064EB"/>
    <w:rsid w:val="00014668"/>
    <w:rsid w:val="00014C4E"/>
    <w:rsid w:val="0002025F"/>
    <w:rsid w:val="00020855"/>
    <w:rsid w:val="0002184E"/>
    <w:rsid w:val="00022BB8"/>
    <w:rsid w:val="000239FB"/>
    <w:rsid w:val="00024DE9"/>
    <w:rsid w:val="000260E7"/>
    <w:rsid w:val="00027345"/>
    <w:rsid w:val="00027A23"/>
    <w:rsid w:val="00030A37"/>
    <w:rsid w:val="00030ADE"/>
    <w:rsid w:val="00030E9E"/>
    <w:rsid w:val="000316F9"/>
    <w:rsid w:val="00034AED"/>
    <w:rsid w:val="0003546F"/>
    <w:rsid w:val="0003613E"/>
    <w:rsid w:val="00036699"/>
    <w:rsid w:val="00040FD0"/>
    <w:rsid w:val="00041B4F"/>
    <w:rsid w:val="00041B5F"/>
    <w:rsid w:val="00042548"/>
    <w:rsid w:val="000446D7"/>
    <w:rsid w:val="0004521C"/>
    <w:rsid w:val="000456AB"/>
    <w:rsid w:val="00045792"/>
    <w:rsid w:val="00046E2B"/>
    <w:rsid w:val="00046FF2"/>
    <w:rsid w:val="0004707A"/>
    <w:rsid w:val="00047409"/>
    <w:rsid w:val="0004744B"/>
    <w:rsid w:val="00047899"/>
    <w:rsid w:val="0005046C"/>
    <w:rsid w:val="00050724"/>
    <w:rsid w:val="0005094E"/>
    <w:rsid w:val="000510FA"/>
    <w:rsid w:val="0005126B"/>
    <w:rsid w:val="00052B1C"/>
    <w:rsid w:val="000554AF"/>
    <w:rsid w:val="000569B6"/>
    <w:rsid w:val="00060832"/>
    <w:rsid w:val="000626FA"/>
    <w:rsid w:val="000641F9"/>
    <w:rsid w:val="0006513D"/>
    <w:rsid w:val="000670B0"/>
    <w:rsid w:val="0006761A"/>
    <w:rsid w:val="000679E8"/>
    <w:rsid w:val="000718AA"/>
    <w:rsid w:val="00071EBF"/>
    <w:rsid w:val="00072CCD"/>
    <w:rsid w:val="0007309C"/>
    <w:rsid w:val="00073BD6"/>
    <w:rsid w:val="000761BC"/>
    <w:rsid w:val="0007679E"/>
    <w:rsid w:val="0007700F"/>
    <w:rsid w:val="00077160"/>
    <w:rsid w:val="000777E4"/>
    <w:rsid w:val="00077C80"/>
    <w:rsid w:val="0008032E"/>
    <w:rsid w:val="0008081F"/>
    <w:rsid w:val="00080EC9"/>
    <w:rsid w:val="000815FC"/>
    <w:rsid w:val="000838AC"/>
    <w:rsid w:val="00083A46"/>
    <w:rsid w:val="0008405B"/>
    <w:rsid w:val="00086D23"/>
    <w:rsid w:val="000871B0"/>
    <w:rsid w:val="00090EDE"/>
    <w:rsid w:val="00091E9C"/>
    <w:rsid w:val="00092501"/>
    <w:rsid w:val="00092D59"/>
    <w:rsid w:val="000942DC"/>
    <w:rsid w:val="00094BB0"/>
    <w:rsid w:val="0009518F"/>
    <w:rsid w:val="00095B74"/>
    <w:rsid w:val="00096D73"/>
    <w:rsid w:val="000974AE"/>
    <w:rsid w:val="00097B25"/>
    <w:rsid w:val="000A06CD"/>
    <w:rsid w:val="000A4116"/>
    <w:rsid w:val="000A5162"/>
    <w:rsid w:val="000A7D13"/>
    <w:rsid w:val="000B0AA0"/>
    <w:rsid w:val="000B0B62"/>
    <w:rsid w:val="000B1F27"/>
    <w:rsid w:val="000B20F6"/>
    <w:rsid w:val="000B33D4"/>
    <w:rsid w:val="000B4AE9"/>
    <w:rsid w:val="000B57AA"/>
    <w:rsid w:val="000B6725"/>
    <w:rsid w:val="000B6F82"/>
    <w:rsid w:val="000B763A"/>
    <w:rsid w:val="000C0052"/>
    <w:rsid w:val="000C01D8"/>
    <w:rsid w:val="000C0CF5"/>
    <w:rsid w:val="000C1138"/>
    <w:rsid w:val="000C2C0E"/>
    <w:rsid w:val="000C3945"/>
    <w:rsid w:val="000C3A80"/>
    <w:rsid w:val="000C3D00"/>
    <w:rsid w:val="000C4591"/>
    <w:rsid w:val="000C50C3"/>
    <w:rsid w:val="000C7895"/>
    <w:rsid w:val="000D08BE"/>
    <w:rsid w:val="000D0CC2"/>
    <w:rsid w:val="000D1BE5"/>
    <w:rsid w:val="000D1CBF"/>
    <w:rsid w:val="000D2A23"/>
    <w:rsid w:val="000D3371"/>
    <w:rsid w:val="000D605C"/>
    <w:rsid w:val="000D6F55"/>
    <w:rsid w:val="000D7EDD"/>
    <w:rsid w:val="000E075B"/>
    <w:rsid w:val="000E25D8"/>
    <w:rsid w:val="000E2632"/>
    <w:rsid w:val="000E31C1"/>
    <w:rsid w:val="000E5242"/>
    <w:rsid w:val="000E7104"/>
    <w:rsid w:val="000F190D"/>
    <w:rsid w:val="000F32FE"/>
    <w:rsid w:val="000F33C7"/>
    <w:rsid w:val="000F3C95"/>
    <w:rsid w:val="000F3FB7"/>
    <w:rsid w:val="000F51BA"/>
    <w:rsid w:val="000F6BE6"/>
    <w:rsid w:val="000F7168"/>
    <w:rsid w:val="000F7C3A"/>
    <w:rsid w:val="00101E43"/>
    <w:rsid w:val="00102F2D"/>
    <w:rsid w:val="001038C8"/>
    <w:rsid w:val="00104CAE"/>
    <w:rsid w:val="00105569"/>
    <w:rsid w:val="00105777"/>
    <w:rsid w:val="00106B21"/>
    <w:rsid w:val="001076B7"/>
    <w:rsid w:val="00107A2B"/>
    <w:rsid w:val="00107D41"/>
    <w:rsid w:val="00110107"/>
    <w:rsid w:val="00110C84"/>
    <w:rsid w:val="0011196C"/>
    <w:rsid w:val="0011352F"/>
    <w:rsid w:val="00114002"/>
    <w:rsid w:val="00114D94"/>
    <w:rsid w:val="00115600"/>
    <w:rsid w:val="00115F25"/>
    <w:rsid w:val="00116BE8"/>
    <w:rsid w:val="001175A7"/>
    <w:rsid w:val="0012113B"/>
    <w:rsid w:val="00122752"/>
    <w:rsid w:val="0012320D"/>
    <w:rsid w:val="001260CC"/>
    <w:rsid w:val="00126BA1"/>
    <w:rsid w:val="0012770E"/>
    <w:rsid w:val="00127CEC"/>
    <w:rsid w:val="00132499"/>
    <w:rsid w:val="0013265E"/>
    <w:rsid w:val="00133BCB"/>
    <w:rsid w:val="00134219"/>
    <w:rsid w:val="00134564"/>
    <w:rsid w:val="00136046"/>
    <w:rsid w:val="0013629D"/>
    <w:rsid w:val="00136E7B"/>
    <w:rsid w:val="00137022"/>
    <w:rsid w:val="0014173A"/>
    <w:rsid w:val="00141A65"/>
    <w:rsid w:val="00142543"/>
    <w:rsid w:val="001451DF"/>
    <w:rsid w:val="00145A25"/>
    <w:rsid w:val="00145C08"/>
    <w:rsid w:val="0014681D"/>
    <w:rsid w:val="00146DF4"/>
    <w:rsid w:val="001476B3"/>
    <w:rsid w:val="00151D91"/>
    <w:rsid w:val="001524AE"/>
    <w:rsid w:val="00154D52"/>
    <w:rsid w:val="0015532E"/>
    <w:rsid w:val="00155782"/>
    <w:rsid w:val="001569D8"/>
    <w:rsid w:val="00157400"/>
    <w:rsid w:val="001579A3"/>
    <w:rsid w:val="001603FA"/>
    <w:rsid w:val="0016071E"/>
    <w:rsid w:val="001612EE"/>
    <w:rsid w:val="001617C6"/>
    <w:rsid w:val="00162CD3"/>
    <w:rsid w:val="00162D16"/>
    <w:rsid w:val="001700B6"/>
    <w:rsid w:val="00171C12"/>
    <w:rsid w:val="00176556"/>
    <w:rsid w:val="001766C0"/>
    <w:rsid w:val="001770B4"/>
    <w:rsid w:val="0017733C"/>
    <w:rsid w:val="00177A65"/>
    <w:rsid w:val="00180EA4"/>
    <w:rsid w:val="00185707"/>
    <w:rsid w:val="00185822"/>
    <w:rsid w:val="00186923"/>
    <w:rsid w:val="00187BE4"/>
    <w:rsid w:val="00192581"/>
    <w:rsid w:val="00193465"/>
    <w:rsid w:val="001958A9"/>
    <w:rsid w:val="001960D0"/>
    <w:rsid w:val="00197681"/>
    <w:rsid w:val="001A0C6D"/>
    <w:rsid w:val="001A2439"/>
    <w:rsid w:val="001A2B1C"/>
    <w:rsid w:val="001A3C34"/>
    <w:rsid w:val="001A48DD"/>
    <w:rsid w:val="001A4A64"/>
    <w:rsid w:val="001A5B01"/>
    <w:rsid w:val="001A5B69"/>
    <w:rsid w:val="001A5E44"/>
    <w:rsid w:val="001A66FC"/>
    <w:rsid w:val="001A793F"/>
    <w:rsid w:val="001A7D60"/>
    <w:rsid w:val="001A7F10"/>
    <w:rsid w:val="001B32DD"/>
    <w:rsid w:val="001B5DE1"/>
    <w:rsid w:val="001B60C2"/>
    <w:rsid w:val="001B6DB5"/>
    <w:rsid w:val="001B6FA9"/>
    <w:rsid w:val="001B77A3"/>
    <w:rsid w:val="001C1261"/>
    <w:rsid w:val="001C2426"/>
    <w:rsid w:val="001C30E5"/>
    <w:rsid w:val="001C3EA5"/>
    <w:rsid w:val="001C4616"/>
    <w:rsid w:val="001C4EA1"/>
    <w:rsid w:val="001C5E06"/>
    <w:rsid w:val="001C65C0"/>
    <w:rsid w:val="001C6ADF"/>
    <w:rsid w:val="001D0159"/>
    <w:rsid w:val="001D0405"/>
    <w:rsid w:val="001D4A70"/>
    <w:rsid w:val="001D5DB8"/>
    <w:rsid w:val="001D7EDB"/>
    <w:rsid w:val="001E0012"/>
    <w:rsid w:val="001E1A67"/>
    <w:rsid w:val="001E2442"/>
    <w:rsid w:val="001E28D5"/>
    <w:rsid w:val="001E3CAF"/>
    <w:rsid w:val="001E417F"/>
    <w:rsid w:val="001E5331"/>
    <w:rsid w:val="001E5979"/>
    <w:rsid w:val="001E7888"/>
    <w:rsid w:val="001E7C49"/>
    <w:rsid w:val="001F1FC2"/>
    <w:rsid w:val="001F2816"/>
    <w:rsid w:val="001F4548"/>
    <w:rsid w:val="001F456B"/>
    <w:rsid w:val="001F5D02"/>
    <w:rsid w:val="0020081F"/>
    <w:rsid w:val="002009C2"/>
    <w:rsid w:val="00200E7F"/>
    <w:rsid w:val="002036BD"/>
    <w:rsid w:val="00206477"/>
    <w:rsid w:val="00207B84"/>
    <w:rsid w:val="002105AA"/>
    <w:rsid w:val="00211176"/>
    <w:rsid w:val="00212D73"/>
    <w:rsid w:val="00214347"/>
    <w:rsid w:val="00214F52"/>
    <w:rsid w:val="00215168"/>
    <w:rsid w:val="0021732B"/>
    <w:rsid w:val="0022113D"/>
    <w:rsid w:val="002216BF"/>
    <w:rsid w:val="00221A96"/>
    <w:rsid w:val="00222962"/>
    <w:rsid w:val="00222F8A"/>
    <w:rsid w:val="0022310B"/>
    <w:rsid w:val="00225605"/>
    <w:rsid w:val="00225847"/>
    <w:rsid w:val="00226645"/>
    <w:rsid w:val="00226AA0"/>
    <w:rsid w:val="0022793B"/>
    <w:rsid w:val="0023109C"/>
    <w:rsid w:val="00231922"/>
    <w:rsid w:val="00232858"/>
    <w:rsid w:val="00232E5F"/>
    <w:rsid w:val="00234E58"/>
    <w:rsid w:val="00234F33"/>
    <w:rsid w:val="002361D5"/>
    <w:rsid w:val="00236FB4"/>
    <w:rsid w:val="002425D7"/>
    <w:rsid w:val="00243AEF"/>
    <w:rsid w:val="00244079"/>
    <w:rsid w:val="00244FBC"/>
    <w:rsid w:val="002467BC"/>
    <w:rsid w:val="00246CE9"/>
    <w:rsid w:val="00246FD1"/>
    <w:rsid w:val="002471A6"/>
    <w:rsid w:val="00247913"/>
    <w:rsid w:val="00250C7B"/>
    <w:rsid w:val="00251DBD"/>
    <w:rsid w:val="00253389"/>
    <w:rsid w:val="0025408C"/>
    <w:rsid w:val="00254789"/>
    <w:rsid w:val="00255029"/>
    <w:rsid w:val="002553DF"/>
    <w:rsid w:val="00257945"/>
    <w:rsid w:val="00260B4A"/>
    <w:rsid w:val="002625BF"/>
    <w:rsid w:val="00262664"/>
    <w:rsid w:val="002674EF"/>
    <w:rsid w:val="00270B5B"/>
    <w:rsid w:val="002711A9"/>
    <w:rsid w:val="00271260"/>
    <w:rsid w:val="00271483"/>
    <w:rsid w:val="002731FF"/>
    <w:rsid w:val="00276380"/>
    <w:rsid w:val="002768E2"/>
    <w:rsid w:val="00277506"/>
    <w:rsid w:val="00277BC5"/>
    <w:rsid w:val="002808DA"/>
    <w:rsid w:val="00283181"/>
    <w:rsid w:val="0028336C"/>
    <w:rsid w:val="00285106"/>
    <w:rsid w:val="00286394"/>
    <w:rsid w:val="00287CC8"/>
    <w:rsid w:val="00291404"/>
    <w:rsid w:val="00293BDA"/>
    <w:rsid w:val="0029502C"/>
    <w:rsid w:val="00296B97"/>
    <w:rsid w:val="002A0D5E"/>
    <w:rsid w:val="002A0E38"/>
    <w:rsid w:val="002A1331"/>
    <w:rsid w:val="002A195C"/>
    <w:rsid w:val="002A35BB"/>
    <w:rsid w:val="002A4E35"/>
    <w:rsid w:val="002A6911"/>
    <w:rsid w:val="002A78C1"/>
    <w:rsid w:val="002B0CAC"/>
    <w:rsid w:val="002B12BA"/>
    <w:rsid w:val="002B1489"/>
    <w:rsid w:val="002B15EC"/>
    <w:rsid w:val="002B3126"/>
    <w:rsid w:val="002B4021"/>
    <w:rsid w:val="002B4850"/>
    <w:rsid w:val="002B5F8D"/>
    <w:rsid w:val="002B7955"/>
    <w:rsid w:val="002C02B7"/>
    <w:rsid w:val="002C2A99"/>
    <w:rsid w:val="002C2E28"/>
    <w:rsid w:val="002C35E4"/>
    <w:rsid w:val="002C4A3B"/>
    <w:rsid w:val="002C5E3D"/>
    <w:rsid w:val="002C6AD4"/>
    <w:rsid w:val="002C6B6A"/>
    <w:rsid w:val="002C7254"/>
    <w:rsid w:val="002D060C"/>
    <w:rsid w:val="002D2A96"/>
    <w:rsid w:val="002D2C9B"/>
    <w:rsid w:val="002D4966"/>
    <w:rsid w:val="002D544E"/>
    <w:rsid w:val="002D5511"/>
    <w:rsid w:val="002E1320"/>
    <w:rsid w:val="002E1376"/>
    <w:rsid w:val="002E454D"/>
    <w:rsid w:val="002E4FAC"/>
    <w:rsid w:val="002E619F"/>
    <w:rsid w:val="002E696D"/>
    <w:rsid w:val="002F0550"/>
    <w:rsid w:val="002F2A8C"/>
    <w:rsid w:val="002F2E3B"/>
    <w:rsid w:val="002F31AF"/>
    <w:rsid w:val="002F4116"/>
    <w:rsid w:val="002F6BAB"/>
    <w:rsid w:val="002F6F24"/>
    <w:rsid w:val="002F7792"/>
    <w:rsid w:val="003017B4"/>
    <w:rsid w:val="00303E1B"/>
    <w:rsid w:val="00304A18"/>
    <w:rsid w:val="00304F14"/>
    <w:rsid w:val="00305568"/>
    <w:rsid w:val="00305C63"/>
    <w:rsid w:val="00306F61"/>
    <w:rsid w:val="00310512"/>
    <w:rsid w:val="00312EFD"/>
    <w:rsid w:val="00315330"/>
    <w:rsid w:val="0032002D"/>
    <w:rsid w:val="00320D5C"/>
    <w:rsid w:val="00320FF1"/>
    <w:rsid w:val="003226DD"/>
    <w:rsid w:val="003252A8"/>
    <w:rsid w:val="003254CB"/>
    <w:rsid w:val="0032798F"/>
    <w:rsid w:val="00332DDE"/>
    <w:rsid w:val="003344B3"/>
    <w:rsid w:val="003347B2"/>
    <w:rsid w:val="003348DF"/>
    <w:rsid w:val="00336414"/>
    <w:rsid w:val="00336AFF"/>
    <w:rsid w:val="00336DC6"/>
    <w:rsid w:val="003409BE"/>
    <w:rsid w:val="00340B14"/>
    <w:rsid w:val="00340F54"/>
    <w:rsid w:val="00341258"/>
    <w:rsid w:val="00342408"/>
    <w:rsid w:val="00343D18"/>
    <w:rsid w:val="0034445C"/>
    <w:rsid w:val="00344696"/>
    <w:rsid w:val="003450FA"/>
    <w:rsid w:val="00345181"/>
    <w:rsid w:val="003456C6"/>
    <w:rsid w:val="00345FE0"/>
    <w:rsid w:val="0034611B"/>
    <w:rsid w:val="00346F57"/>
    <w:rsid w:val="00351A02"/>
    <w:rsid w:val="00352BDD"/>
    <w:rsid w:val="00352D67"/>
    <w:rsid w:val="00355403"/>
    <w:rsid w:val="00355A1F"/>
    <w:rsid w:val="00361297"/>
    <w:rsid w:val="0036303C"/>
    <w:rsid w:val="003641AA"/>
    <w:rsid w:val="00364818"/>
    <w:rsid w:val="00366067"/>
    <w:rsid w:val="00367060"/>
    <w:rsid w:val="003670B7"/>
    <w:rsid w:val="00370185"/>
    <w:rsid w:val="00370333"/>
    <w:rsid w:val="00371D95"/>
    <w:rsid w:val="003748CB"/>
    <w:rsid w:val="00374A8D"/>
    <w:rsid w:val="00377802"/>
    <w:rsid w:val="0038127E"/>
    <w:rsid w:val="00382A89"/>
    <w:rsid w:val="00383465"/>
    <w:rsid w:val="00383879"/>
    <w:rsid w:val="0038547E"/>
    <w:rsid w:val="00385841"/>
    <w:rsid w:val="00390436"/>
    <w:rsid w:val="0039112A"/>
    <w:rsid w:val="00392CDF"/>
    <w:rsid w:val="003930BA"/>
    <w:rsid w:val="003948E7"/>
    <w:rsid w:val="00394AFC"/>
    <w:rsid w:val="00395326"/>
    <w:rsid w:val="003A0991"/>
    <w:rsid w:val="003A2AFE"/>
    <w:rsid w:val="003A5819"/>
    <w:rsid w:val="003A5CDF"/>
    <w:rsid w:val="003A66D6"/>
    <w:rsid w:val="003B01A5"/>
    <w:rsid w:val="003B16AF"/>
    <w:rsid w:val="003B1E63"/>
    <w:rsid w:val="003B4FAA"/>
    <w:rsid w:val="003B576D"/>
    <w:rsid w:val="003B57E5"/>
    <w:rsid w:val="003B5BAC"/>
    <w:rsid w:val="003B73D9"/>
    <w:rsid w:val="003B7FE5"/>
    <w:rsid w:val="003C0CE9"/>
    <w:rsid w:val="003C2032"/>
    <w:rsid w:val="003C20B9"/>
    <w:rsid w:val="003C3159"/>
    <w:rsid w:val="003C4C7C"/>
    <w:rsid w:val="003C4D7A"/>
    <w:rsid w:val="003D02FF"/>
    <w:rsid w:val="003D11A3"/>
    <w:rsid w:val="003D2206"/>
    <w:rsid w:val="003D2656"/>
    <w:rsid w:val="003D2829"/>
    <w:rsid w:val="003D4E43"/>
    <w:rsid w:val="003D61A6"/>
    <w:rsid w:val="003D71B5"/>
    <w:rsid w:val="003D7FCA"/>
    <w:rsid w:val="003E14ED"/>
    <w:rsid w:val="003E1CF8"/>
    <w:rsid w:val="003E21D3"/>
    <w:rsid w:val="003E3359"/>
    <w:rsid w:val="003E6522"/>
    <w:rsid w:val="003E73A5"/>
    <w:rsid w:val="003E7612"/>
    <w:rsid w:val="003F0449"/>
    <w:rsid w:val="003F05FC"/>
    <w:rsid w:val="003F3021"/>
    <w:rsid w:val="003F3214"/>
    <w:rsid w:val="003F34C4"/>
    <w:rsid w:val="003F54DF"/>
    <w:rsid w:val="003F58FB"/>
    <w:rsid w:val="003F76B1"/>
    <w:rsid w:val="004007F7"/>
    <w:rsid w:val="00404179"/>
    <w:rsid w:val="00404948"/>
    <w:rsid w:val="00407366"/>
    <w:rsid w:val="00407EBB"/>
    <w:rsid w:val="00411139"/>
    <w:rsid w:val="00412D10"/>
    <w:rsid w:val="00416933"/>
    <w:rsid w:val="004204BC"/>
    <w:rsid w:val="004205D0"/>
    <w:rsid w:val="00421473"/>
    <w:rsid w:val="00421622"/>
    <w:rsid w:val="004220CF"/>
    <w:rsid w:val="004239AF"/>
    <w:rsid w:val="0042415C"/>
    <w:rsid w:val="00424590"/>
    <w:rsid w:val="004300CE"/>
    <w:rsid w:val="00432730"/>
    <w:rsid w:val="00433AAB"/>
    <w:rsid w:val="0043634B"/>
    <w:rsid w:val="004406E9"/>
    <w:rsid w:val="0044145D"/>
    <w:rsid w:val="00443D13"/>
    <w:rsid w:val="004444E8"/>
    <w:rsid w:val="00446DF2"/>
    <w:rsid w:val="0044727F"/>
    <w:rsid w:val="004502E9"/>
    <w:rsid w:val="0045405E"/>
    <w:rsid w:val="0045441D"/>
    <w:rsid w:val="0045558B"/>
    <w:rsid w:val="0045565A"/>
    <w:rsid w:val="00460B8F"/>
    <w:rsid w:val="0046143E"/>
    <w:rsid w:val="00461BFB"/>
    <w:rsid w:val="0046232E"/>
    <w:rsid w:val="00463BC5"/>
    <w:rsid w:val="00465FBD"/>
    <w:rsid w:val="0046778B"/>
    <w:rsid w:val="00470F0A"/>
    <w:rsid w:val="00471783"/>
    <w:rsid w:val="00471903"/>
    <w:rsid w:val="00475873"/>
    <w:rsid w:val="00477137"/>
    <w:rsid w:val="004810C5"/>
    <w:rsid w:val="00481530"/>
    <w:rsid w:val="00481964"/>
    <w:rsid w:val="0048219D"/>
    <w:rsid w:val="0048238E"/>
    <w:rsid w:val="004839A8"/>
    <w:rsid w:val="00484D0D"/>
    <w:rsid w:val="00485443"/>
    <w:rsid w:val="004856F3"/>
    <w:rsid w:val="004863CE"/>
    <w:rsid w:val="00486B54"/>
    <w:rsid w:val="0048754E"/>
    <w:rsid w:val="00487714"/>
    <w:rsid w:val="00487AF3"/>
    <w:rsid w:val="0049056E"/>
    <w:rsid w:val="004933B6"/>
    <w:rsid w:val="00495752"/>
    <w:rsid w:val="00495D32"/>
    <w:rsid w:val="00495D94"/>
    <w:rsid w:val="0049634D"/>
    <w:rsid w:val="00496D8D"/>
    <w:rsid w:val="00496DA5"/>
    <w:rsid w:val="004A1640"/>
    <w:rsid w:val="004A1F93"/>
    <w:rsid w:val="004A3D85"/>
    <w:rsid w:val="004A5223"/>
    <w:rsid w:val="004A6CE4"/>
    <w:rsid w:val="004A6D43"/>
    <w:rsid w:val="004B03D7"/>
    <w:rsid w:val="004B04AE"/>
    <w:rsid w:val="004B0FD3"/>
    <w:rsid w:val="004B2026"/>
    <w:rsid w:val="004B2088"/>
    <w:rsid w:val="004B474D"/>
    <w:rsid w:val="004B5028"/>
    <w:rsid w:val="004B5774"/>
    <w:rsid w:val="004B7B46"/>
    <w:rsid w:val="004C096F"/>
    <w:rsid w:val="004C18F3"/>
    <w:rsid w:val="004C1986"/>
    <w:rsid w:val="004C1DFF"/>
    <w:rsid w:val="004C59FA"/>
    <w:rsid w:val="004C69BB"/>
    <w:rsid w:val="004D3567"/>
    <w:rsid w:val="004D5E9D"/>
    <w:rsid w:val="004D6637"/>
    <w:rsid w:val="004D6F7E"/>
    <w:rsid w:val="004D7C6F"/>
    <w:rsid w:val="004D7E1D"/>
    <w:rsid w:val="004E107C"/>
    <w:rsid w:val="004E1DF6"/>
    <w:rsid w:val="004E3DF3"/>
    <w:rsid w:val="004E465A"/>
    <w:rsid w:val="004E54EA"/>
    <w:rsid w:val="004E70D4"/>
    <w:rsid w:val="004E74C6"/>
    <w:rsid w:val="004E7E14"/>
    <w:rsid w:val="004E7F9C"/>
    <w:rsid w:val="004F11E4"/>
    <w:rsid w:val="004F202F"/>
    <w:rsid w:val="004F3B37"/>
    <w:rsid w:val="004F4818"/>
    <w:rsid w:val="004F57F0"/>
    <w:rsid w:val="004F5B2D"/>
    <w:rsid w:val="004F5BAA"/>
    <w:rsid w:val="004F665F"/>
    <w:rsid w:val="004F687E"/>
    <w:rsid w:val="004F6A65"/>
    <w:rsid w:val="004F70E4"/>
    <w:rsid w:val="004F7238"/>
    <w:rsid w:val="004F7F4B"/>
    <w:rsid w:val="00500F75"/>
    <w:rsid w:val="00502984"/>
    <w:rsid w:val="00503C01"/>
    <w:rsid w:val="005059CC"/>
    <w:rsid w:val="005062E4"/>
    <w:rsid w:val="005073C2"/>
    <w:rsid w:val="00507D48"/>
    <w:rsid w:val="00510DB5"/>
    <w:rsid w:val="00511D05"/>
    <w:rsid w:val="00511E7A"/>
    <w:rsid w:val="00512D93"/>
    <w:rsid w:val="00514082"/>
    <w:rsid w:val="00514265"/>
    <w:rsid w:val="00520A5D"/>
    <w:rsid w:val="00520BFB"/>
    <w:rsid w:val="00522AD4"/>
    <w:rsid w:val="005231E8"/>
    <w:rsid w:val="00525D01"/>
    <w:rsid w:val="005267FC"/>
    <w:rsid w:val="00526EF7"/>
    <w:rsid w:val="0053053D"/>
    <w:rsid w:val="00530C3B"/>
    <w:rsid w:val="00531EAF"/>
    <w:rsid w:val="00533E9D"/>
    <w:rsid w:val="00533F93"/>
    <w:rsid w:val="0054021F"/>
    <w:rsid w:val="00540840"/>
    <w:rsid w:val="00540EA3"/>
    <w:rsid w:val="00543F34"/>
    <w:rsid w:val="0054418B"/>
    <w:rsid w:val="00545F7F"/>
    <w:rsid w:val="0054671D"/>
    <w:rsid w:val="005468CA"/>
    <w:rsid w:val="00550024"/>
    <w:rsid w:val="00550ACB"/>
    <w:rsid w:val="00551411"/>
    <w:rsid w:val="00554218"/>
    <w:rsid w:val="0055561B"/>
    <w:rsid w:val="00556A0C"/>
    <w:rsid w:val="0055734B"/>
    <w:rsid w:val="0056096A"/>
    <w:rsid w:val="00560D00"/>
    <w:rsid w:val="00560D43"/>
    <w:rsid w:val="0056175B"/>
    <w:rsid w:val="005634FF"/>
    <w:rsid w:val="0056367A"/>
    <w:rsid w:val="00564479"/>
    <w:rsid w:val="00565B48"/>
    <w:rsid w:val="00567284"/>
    <w:rsid w:val="00567E96"/>
    <w:rsid w:val="00567F33"/>
    <w:rsid w:val="0057116D"/>
    <w:rsid w:val="00571CB8"/>
    <w:rsid w:val="005737C5"/>
    <w:rsid w:val="0057398C"/>
    <w:rsid w:val="00574B7D"/>
    <w:rsid w:val="0057557C"/>
    <w:rsid w:val="00577566"/>
    <w:rsid w:val="0057758E"/>
    <w:rsid w:val="005817B4"/>
    <w:rsid w:val="0058450F"/>
    <w:rsid w:val="00584B6C"/>
    <w:rsid w:val="00584F29"/>
    <w:rsid w:val="00586766"/>
    <w:rsid w:val="005875A8"/>
    <w:rsid w:val="005906E7"/>
    <w:rsid w:val="005912CD"/>
    <w:rsid w:val="00592CAB"/>
    <w:rsid w:val="00593A60"/>
    <w:rsid w:val="00594110"/>
    <w:rsid w:val="0059475E"/>
    <w:rsid w:val="00596350"/>
    <w:rsid w:val="00596C09"/>
    <w:rsid w:val="00597D41"/>
    <w:rsid w:val="00597E54"/>
    <w:rsid w:val="005A0D50"/>
    <w:rsid w:val="005A1390"/>
    <w:rsid w:val="005A177D"/>
    <w:rsid w:val="005A1F6F"/>
    <w:rsid w:val="005A452D"/>
    <w:rsid w:val="005A4C6C"/>
    <w:rsid w:val="005A5460"/>
    <w:rsid w:val="005A5BF7"/>
    <w:rsid w:val="005A5EDC"/>
    <w:rsid w:val="005A6F4A"/>
    <w:rsid w:val="005B233C"/>
    <w:rsid w:val="005B2A9C"/>
    <w:rsid w:val="005B43A1"/>
    <w:rsid w:val="005B5144"/>
    <w:rsid w:val="005B5E7C"/>
    <w:rsid w:val="005B6DD7"/>
    <w:rsid w:val="005B7CE6"/>
    <w:rsid w:val="005B7FCB"/>
    <w:rsid w:val="005C1183"/>
    <w:rsid w:val="005C1803"/>
    <w:rsid w:val="005C200B"/>
    <w:rsid w:val="005C37B8"/>
    <w:rsid w:val="005C4762"/>
    <w:rsid w:val="005C7614"/>
    <w:rsid w:val="005C7E90"/>
    <w:rsid w:val="005D08AF"/>
    <w:rsid w:val="005D128C"/>
    <w:rsid w:val="005D13C1"/>
    <w:rsid w:val="005D2359"/>
    <w:rsid w:val="005D2383"/>
    <w:rsid w:val="005D47EC"/>
    <w:rsid w:val="005D4F4D"/>
    <w:rsid w:val="005D6F2D"/>
    <w:rsid w:val="005E0415"/>
    <w:rsid w:val="005E0EF1"/>
    <w:rsid w:val="005E175C"/>
    <w:rsid w:val="005E27FC"/>
    <w:rsid w:val="005E2953"/>
    <w:rsid w:val="005E2CCB"/>
    <w:rsid w:val="005E3302"/>
    <w:rsid w:val="005E5A5D"/>
    <w:rsid w:val="005E7E72"/>
    <w:rsid w:val="005F146A"/>
    <w:rsid w:val="005F1BFE"/>
    <w:rsid w:val="005F369E"/>
    <w:rsid w:val="005F4001"/>
    <w:rsid w:val="005F487F"/>
    <w:rsid w:val="005F4CE1"/>
    <w:rsid w:val="00600033"/>
    <w:rsid w:val="00601651"/>
    <w:rsid w:val="006017CF"/>
    <w:rsid w:val="006045E8"/>
    <w:rsid w:val="0060769F"/>
    <w:rsid w:val="006079B0"/>
    <w:rsid w:val="00607D3D"/>
    <w:rsid w:val="00610A0A"/>
    <w:rsid w:val="00610A47"/>
    <w:rsid w:val="00610BBB"/>
    <w:rsid w:val="00611313"/>
    <w:rsid w:val="006115F5"/>
    <w:rsid w:val="006122BE"/>
    <w:rsid w:val="00612B62"/>
    <w:rsid w:val="00614DEA"/>
    <w:rsid w:val="006154B3"/>
    <w:rsid w:val="00615694"/>
    <w:rsid w:val="00615BC0"/>
    <w:rsid w:val="00616980"/>
    <w:rsid w:val="006201F9"/>
    <w:rsid w:val="006204DA"/>
    <w:rsid w:val="00622465"/>
    <w:rsid w:val="00623EE0"/>
    <w:rsid w:val="00624A6D"/>
    <w:rsid w:val="00626045"/>
    <w:rsid w:val="00627189"/>
    <w:rsid w:val="006320AB"/>
    <w:rsid w:val="00635832"/>
    <w:rsid w:val="00635D7C"/>
    <w:rsid w:val="006405D6"/>
    <w:rsid w:val="00641DE5"/>
    <w:rsid w:val="00642CC4"/>
    <w:rsid w:val="006443CD"/>
    <w:rsid w:val="00646495"/>
    <w:rsid w:val="00646659"/>
    <w:rsid w:val="00646EB8"/>
    <w:rsid w:val="0065047D"/>
    <w:rsid w:val="006511C0"/>
    <w:rsid w:val="00653A74"/>
    <w:rsid w:val="00653B80"/>
    <w:rsid w:val="006553AF"/>
    <w:rsid w:val="00655CF6"/>
    <w:rsid w:val="00655D28"/>
    <w:rsid w:val="006611AF"/>
    <w:rsid w:val="0066196D"/>
    <w:rsid w:val="00662AD2"/>
    <w:rsid w:val="00663901"/>
    <w:rsid w:val="00663C2B"/>
    <w:rsid w:val="00665540"/>
    <w:rsid w:val="00666B0B"/>
    <w:rsid w:val="006673BA"/>
    <w:rsid w:val="0067392F"/>
    <w:rsid w:val="006746A5"/>
    <w:rsid w:val="006761AB"/>
    <w:rsid w:val="00677868"/>
    <w:rsid w:val="00680116"/>
    <w:rsid w:val="0068070D"/>
    <w:rsid w:val="00680E26"/>
    <w:rsid w:val="00681308"/>
    <w:rsid w:val="00681E11"/>
    <w:rsid w:val="0068256F"/>
    <w:rsid w:val="00682B95"/>
    <w:rsid w:val="00684459"/>
    <w:rsid w:val="00684B88"/>
    <w:rsid w:val="0068697E"/>
    <w:rsid w:val="00686F46"/>
    <w:rsid w:val="0068720F"/>
    <w:rsid w:val="0069001C"/>
    <w:rsid w:val="00690C33"/>
    <w:rsid w:val="006912E6"/>
    <w:rsid w:val="00692340"/>
    <w:rsid w:val="00692894"/>
    <w:rsid w:val="00692DA4"/>
    <w:rsid w:val="006933BE"/>
    <w:rsid w:val="0069552F"/>
    <w:rsid w:val="0069736F"/>
    <w:rsid w:val="006A00FB"/>
    <w:rsid w:val="006A041B"/>
    <w:rsid w:val="006A1588"/>
    <w:rsid w:val="006A2429"/>
    <w:rsid w:val="006A2E17"/>
    <w:rsid w:val="006A37D9"/>
    <w:rsid w:val="006A3F1D"/>
    <w:rsid w:val="006A548F"/>
    <w:rsid w:val="006A5A17"/>
    <w:rsid w:val="006A6345"/>
    <w:rsid w:val="006A687F"/>
    <w:rsid w:val="006A6EED"/>
    <w:rsid w:val="006A7235"/>
    <w:rsid w:val="006B207D"/>
    <w:rsid w:val="006B3E8C"/>
    <w:rsid w:val="006B453A"/>
    <w:rsid w:val="006B45EF"/>
    <w:rsid w:val="006B47AD"/>
    <w:rsid w:val="006B50A6"/>
    <w:rsid w:val="006B539C"/>
    <w:rsid w:val="006B74E2"/>
    <w:rsid w:val="006B77B3"/>
    <w:rsid w:val="006C0566"/>
    <w:rsid w:val="006C0EDC"/>
    <w:rsid w:val="006C6984"/>
    <w:rsid w:val="006C6D2C"/>
    <w:rsid w:val="006D0C4C"/>
    <w:rsid w:val="006D0D48"/>
    <w:rsid w:val="006D45AB"/>
    <w:rsid w:val="006D4BB5"/>
    <w:rsid w:val="006D5069"/>
    <w:rsid w:val="006D54FF"/>
    <w:rsid w:val="006D5C0C"/>
    <w:rsid w:val="006E09B3"/>
    <w:rsid w:val="006E204F"/>
    <w:rsid w:val="006E2556"/>
    <w:rsid w:val="006E4F57"/>
    <w:rsid w:val="006E6727"/>
    <w:rsid w:val="006E75CE"/>
    <w:rsid w:val="006F044E"/>
    <w:rsid w:val="006F0DCE"/>
    <w:rsid w:val="006F2CE0"/>
    <w:rsid w:val="006F3015"/>
    <w:rsid w:val="006F437C"/>
    <w:rsid w:val="006F5DDF"/>
    <w:rsid w:val="006F5FF8"/>
    <w:rsid w:val="006F744D"/>
    <w:rsid w:val="006F7B97"/>
    <w:rsid w:val="00700169"/>
    <w:rsid w:val="0070072D"/>
    <w:rsid w:val="00700A1D"/>
    <w:rsid w:val="00700C3B"/>
    <w:rsid w:val="007017D3"/>
    <w:rsid w:val="00702684"/>
    <w:rsid w:val="00703147"/>
    <w:rsid w:val="00704261"/>
    <w:rsid w:val="00704C0A"/>
    <w:rsid w:val="007064AA"/>
    <w:rsid w:val="00710491"/>
    <w:rsid w:val="0071116F"/>
    <w:rsid w:val="00712EE0"/>
    <w:rsid w:val="007149D5"/>
    <w:rsid w:val="00714BEB"/>
    <w:rsid w:val="007154B5"/>
    <w:rsid w:val="007155C6"/>
    <w:rsid w:val="00715F78"/>
    <w:rsid w:val="007165FB"/>
    <w:rsid w:val="00716B28"/>
    <w:rsid w:val="00716EBB"/>
    <w:rsid w:val="00725F6C"/>
    <w:rsid w:val="00726137"/>
    <w:rsid w:val="00726D90"/>
    <w:rsid w:val="007276FB"/>
    <w:rsid w:val="00727A7D"/>
    <w:rsid w:val="0073153D"/>
    <w:rsid w:val="00731F78"/>
    <w:rsid w:val="00731F97"/>
    <w:rsid w:val="00734A0A"/>
    <w:rsid w:val="00735A22"/>
    <w:rsid w:val="007370CD"/>
    <w:rsid w:val="007375FA"/>
    <w:rsid w:val="00737736"/>
    <w:rsid w:val="00740974"/>
    <w:rsid w:val="00740BE7"/>
    <w:rsid w:val="00742EA4"/>
    <w:rsid w:val="00745CD4"/>
    <w:rsid w:val="007465CA"/>
    <w:rsid w:val="00746B85"/>
    <w:rsid w:val="00747C9A"/>
    <w:rsid w:val="00747EBB"/>
    <w:rsid w:val="0075053F"/>
    <w:rsid w:val="00750546"/>
    <w:rsid w:val="0075086F"/>
    <w:rsid w:val="00750957"/>
    <w:rsid w:val="007520EF"/>
    <w:rsid w:val="00752432"/>
    <w:rsid w:val="007530C6"/>
    <w:rsid w:val="00755270"/>
    <w:rsid w:val="00755494"/>
    <w:rsid w:val="00755652"/>
    <w:rsid w:val="007559E1"/>
    <w:rsid w:val="00756233"/>
    <w:rsid w:val="00757E55"/>
    <w:rsid w:val="00761666"/>
    <w:rsid w:val="00761691"/>
    <w:rsid w:val="007623D3"/>
    <w:rsid w:val="00762874"/>
    <w:rsid w:val="00762B22"/>
    <w:rsid w:val="00762E61"/>
    <w:rsid w:val="00762F5D"/>
    <w:rsid w:val="0076484D"/>
    <w:rsid w:val="007705D7"/>
    <w:rsid w:val="00770D5A"/>
    <w:rsid w:val="0077167E"/>
    <w:rsid w:val="0077385B"/>
    <w:rsid w:val="00774611"/>
    <w:rsid w:val="00780289"/>
    <w:rsid w:val="00781164"/>
    <w:rsid w:val="0078305B"/>
    <w:rsid w:val="00783F75"/>
    <w:rsid w:val="0078497B"/>
    <w:rsid w:val="00785C0C"/>
    <w:rsid w:val="007914B5"/>
    <w:rsid w:val="00791B7D"/>
    <w:rsid w:val="00793010"/>
    <w:rsid w:val="0079431A"/>
    <w:rsid w:val="00794933"/>
    <w:rsid w:val="00795AD7"/>
    <w:rsid w:val="007972BA"/>
    <w:rsid w:val="007973B5"/>
    <w:rsid w:val="0079755A"/>
    <w:rsid w:val="00797AA3"/>
    <w:rsid w:val="007A09E5"/>
    <w:rsid w:val="007A0AF1"/>
    <w:rsid w:val="007A1486"/>
    <w:rsid w:val="007A2475"/>
    <w:rsid w:val="007A32BE"/>
    <w:rsid w:val="007A388B"/>
    <w:rsid w:val="007A4EAD"/>
    <w:rsid w:val="007A5672"/>
    <w:rsid w:val="007A57F0"/>
    <w:rsid w:val="007A58AA"/>
    <w:rsid w:val="007A5D58"/>
    <w:rsid w:val="007A6367"/>
    <w:rsid w:val="007A79E9"/>
    <w:rsid w:val="007A7BC6"/>
    <w:rsid w:val="007B01B9"/>
    <w:rsid w:val="007B13FD"/>
    <w:rsid w:val="007B4528"/>
    <w:rsid w:val="007B49B8"/>
    <w:rsid w:val="007B58E8"/>
    <w:rsid w:val="007B716F"/>
    <w:rsid w:val="007C0973"/>
    <w:rsid w:val="007C0DCA"/>
    <w:rsid w:val="007C17AF"/>
    <w:rsid w:val="007C1885"/>
    <w:rsid w:val="007C427C"/>
    <w:rsid w:val="007D1BD5"/>
    <w:rsid w:val="007D3C67"/>
    <w:rsid w:val="007D4BE5"/>
    <w:rsid w:val="007D4E1B"/>
    <w:rsid w:val="007D53D7"/>
    <w:rsid w:val="007E0A56"/>
    <w:rsid w:val="007E12B2"/>
    <w:rsid w:val="007E179D"/>
    <w:rsid w:val="007E18D6"/>
    <w:rsid w:val="007E3905"/>
    <w:rsid w:val="007E4034"/>
    <w:rsid w:val="007E44EF"/>
    <w:rsid w:val="007E51D8"/>
    <w:rsid w:val="007E7914"/>
    <w:rsid w:val="007E7D17"/>
    <w:rsid w:val="007F0CA6"/>
    <w:rsid w:val="007F239C"/>
    <w:rsid w:val="007F4959"/>
    <w:rsid w:val="007F7581"/>
    <w:rsid w:val="007F7842"/>
    <w:rsid w:val="007F78BF"/>
    <w:rsid w:val="00801232"/>
    <w:rsid w:val="00801300"/>
    <w:rsid w:val="00802A38"/>
    <w:rsid w:val="00803A35"/>
    <w:rsid w:val="00804333"/>
    <w:rsid w:val="00804404"/>
    <w:rsid w:val="00804474"/>
    <w:rsid w:val="00804758"/>
    <w:rsid w:val="0080731F"/>
    <w:rsid w:val="00807F42"/>
    <w:rsid w:val="008119AD"/>
    <w:rsid w:val="0081242B"/>
    <w:rsid w:val="00812909"/>
    <w:rsid w:val="008130BD"/>
    <w:rsid w:val="00814759"/>
    <w:rsid w:val="00815412"/>
    <w:rsid w:val="00816507"/>
    <w:rsid w:val="00816A99"/>
    <w:rsid w:val="00817B18"/>
    <w:rsid w:val="00817DB4"/>
    <w:rsid w:val="00820322"/>
    <w:rsid w:val="00821968"/>
    <w:rsid w:val="00823455"/>
    <w:rsid w:val="0082471A"/>
    <w:rsid w:val="0082513A"/>
    <w:rsid w:val="00826B44"/>
    <w:rsid w:val="00827FEE"/>
    <w:rsid w:val="00830064"/>
    <w:rsid w:val="008321C6"/>
    <w:rsid w:val="00832462"/>
    <w:rsid w:val="0083256D"/>
    <w:rsid w:val="00832661"/>
    <w:rsid w:val="0083434A"/>
    <w:rsid w:val="00834430"/>
    <w:rsid w:val="00835399"/>
    <w:rsid w:val="00835D5C"/>
    <w:rsid w:val="00836943"/>
    <w:rsid w:val="00837CD5"/>
    <w:rsid w:val="008408D0"/>
    <w:rsid w:val="00840B3C"/>
    <w:rsid w:val="00841D2A"/>
    <w:rsid w:val="008432C9"/>
    <w:rsid w:val="0084353A"/>
    <w:rsid w:val="00843C69"/>
    <w:rsid w:val="00843F8B"/>
    <w:rsid w:val="00844E4D"/>
    <w:rsid w:val="00846428"/>
    <w:rsid w:val="0084695A"/>
    <w:rsid w:val="008469CD"/>
    <w:rsid w:val="00847645"/>
    <w:rsid w:val="00847728"/>
    <w:rsid w:val="0085006E"/>
    <w:rsid w:val="00850901"/>
    <w:rsid w:val="0085350A"/>
    <w:rsid w:val="008536E9"/>
    <w:rsid w:val="00853726"/>
    <w:rsid w:val="00853F09"/>
    <w:rsid w:val="008541D5"/>
    <w:rsid w:val="00855FE1"/>
    <w:rsid w:val="00856294"/>
    <w:rsid w:val="00857581"/>
    <w:rsid w:val="00860532"/>
    <w:rsid w:val="0086454C"/>
    <w:rsid w:val="00864A32"/>
    <w:rsid w:val="008675D2"/>
    <w:rsid w:val="00867DFF"/>
    <w:rsid w:val="008701F3"/>
    <w:rsid w:val="0087071C"/>
    <w:rsid w:val="008710AE"/>
    <w:rsid w:val="008712E9"/>
    <w:rsid w:val="00871C45"/>
    <w:rsid w:val="00871C73"/>
    <w:rsid w:val="00871D1C"/>
    <w:rsid w:val="00871F28"/>
    <w:rsid w:val="008727B5"/>
    <w:rsid w:val="008735AA"/>
    <w:rsid w:val="0087378A"/>
    <w:rsid w:val="00875758"/>
    <w:rsid w:val="00875BC7"/>
    <w:rsid w:val="0087743F"/>
    <w:rsid w:val="008779C2"/>
    <w:rsid w:val="00877FA0"/>
    <w:rsid w:val="00880924"/>
    <w:rsid w:val="00880EC0"/>
    <w:rsid w:val="00882526"/>
    <w:rsid w:val="00882CEE"/>
    <w:rsid w:val="00884D2D"/>
    <w:rsid w:val="0088514B"/>
    <w:rsid w:val="00886858"/>
    <w:rsid w:val="00895149"/>
    <w:rsid w:val="0089723F"/>
    <w:rsid w:val="00897811"/>
    <w:rsid w:val="00897C95"/>
    <w:rsid w:val="008A08FD"/>
    <w:rsid w:val="008A0AA8"/>
    <w:rsid w:val="008A313E"/>
    <w:rsid w:val="008A450A"/>
    <w:rsid w:val="008A5EDA"/>
    <w:rsid w:val="008A64A2"/>
    <w:rsid w:val="008A70FD"/>
    <w:rsid w:val="008B023C"/>
    <w:rsid w:val="008B2348"/>
    <w:rsid w:val="008B34E4"/>
    <w:rsid w:val="008B40B5"/>
    <w:rsid w:val="008B4F32"/>
    <w:rsid w:val="008B6459"/>
    <w:rsid w:val="008C15BB"/>
    <w:rsid w:val="008C1B5A"/>
    <w:rsid w:val="008C2DF6"/>
    <w:rsid w:val="008C33C7"/>
    <w:rsid w:val="008C36E8"/>
    <w:rsid w:val="008C4D3B"/>
    <w:rsid w:val="008C67DC"/>
    <w:rsid w:val="008C7088"/>
    <w:rsid w:val="008D076F"/>
    <w:rsid w:val="008D1FEA"/>
    <w:rsid w:val="008D240E"/>
    <w:rsid w:val="008D43B9"/>
    <w:rsid w:val="008D4C4B"/>
    <w:rsid w:val="008D548A"/>
    <w:rsid w:val="008D581B"/>
    <w:rsid w:val="008D5EC1"/>
    <w:rsid w:val="008D6558"/>
    <w:rsid w:val="008D6E59"/>
    <w:rsid w:val="008D7026"/>
    <w:rsid w:val="008D768A"/>
    <w:rsid w:val="008D7C7C"/>
    <w:rsid w:val="008D7D08"/>
    <w:rsid w:val="008E06BF"/>
    <w:rsid w:val="008E0958"/>
    <w:rsid w:val="008E0E1D"/>
    <w:rsid w:val="008E13FB"/>
    <w:rsid w:val="008E1BB7"/>
    <w:rsid w:val="008E1D82"/>
    <w:rsid w:val="008E1FAF"/>
    <w:rsid w:val="008E27D7"/>
    <w:rsid w:val="008E2EEE"/>
    <w:rsid w:val="008E3EC6"/>
    <w:rsid w:val="008E4E70"/>
    <w:rsid w:val="008E727D"/>
    <w:rsid w:val="008F17E0"/>
    <w:rsid w:val="008F235C"/>
    <w:rsid w:val="008F3154"/>
    <w:rsid w:val="008F3723"/>
    <w:rsid w:val="008F6980"/>
    <w:rsid w:val="008F76E4"/>
    <w:rsid w:val="008F7BE0"/>
    <w:rsid w:val="008F7EB2"/>
    <w:rsid w:val="00903B56"/>
    <w:rsid w:val="00904687"/>
    <w:rsid w:val="009054C2"/>
    <w:rsid w:val="00905CD4"/>
    <w:rsid w:val="00905CE0"/>
    <w:rsid w:val="00905FD1"/>
    <w:rsid w:val="0090747F"/>
    <w:rsid w:val="00910A82"/>
    <w:rsid w:val="00910D3E"/>
    <w:rsid w:val="00910F10"/>
    <w:rsid w:val="00911DBF"/>
    <w:rsid w:val="0091250B"/>
    <w:rsid w:val="0091381A"/>
    <w:rsid w:val="00913FE9"/>
    <w:rsid w:val="009148D7"/>
    <w:rsid w:val="00914BF6"/>
    <w:rsid w:val="00914E60"/>
    <w:rsid w:val="009166A7"/>
    <w:rsid w:val="009169ED"/>
    <w:rsid w:val="009169FC"/>
    <w:rsid w:val="009172A3"/>
    <w:rsid w:val="009203DE"/>
    <w:rsid w:val="009207B3"/>
    <w:rsid w:val="00921CC6"/>
    <w:rsid w:val="00921DF9"/>
    <w:rsid w:val="00926210"/>
    <w:rsid w:val="0092681E"/>
    <w:rsid w:val="00930262"/>
    <w:rsid w:val="0093076F"/>
    <w:rsid w:val="009308A0"/>
    <w:rsid w:val="009321EE"/>
    <w:rsid w:val="009326F9"/>
    <w:rsid w:val="00934CC8"/>
    <w:rsid w:val="00934CCD"/>
    <w:rsid w:val="009352E2"/>
    <w:rsid w:val="00936C77"/>
    <w:rsid w:val="00937831"/>
    <w:rsid w:val="00937D41"/>
    <w:rsid w:val="0094030C"/>
    <w:rsid w:val="0094076C"/>
    <w:rsid w:val="00940BEC"/>
    <w:rsid w:val="009419F7"/>
    <w:rsid w:val="00941FD2"/>
    <w:rsid w:val="00942AE0"/>
    <w:rsid w:val="00945430"/>
    <w:rsid w:val="00945CD9"/>
    <w:rsid w:val="00946393"/>
    <w:rsid w:val="009465AC"/>
    <w:rsid w:val="00946742"/>
    <w:rsid w:val="00946DCA"/>
    <w:rsid w:val="00950456"/>
    <w:rsid w:val="009511BA"/>
    <w:rsid w:val="009523BF"/>
    <w:rsid w:val="00953626"/>
    <w:rsid w:val="00955449"/>
    <w:rsid w:val="00955D53"/>
    <w:rsid w:val="00956293"/>
    <w:rsid w:val="00956D00"/>
    <w:rsid w:val="009570B3"/>
    <w:rsid w:val="00960A60"/>
    <w:rsid w:val="00961182"/>
    <w:rsid w:val="0096145C"/>
    <w:rsid w:val="00964E89"/>
    <w:rsid w:val="009652CE"/>
    <w:rsid w:val="00966AEA"/>
    <w:rsid w:val="00966E55"/>
    <w:rsid w:val="0097037C"/>
    <w:rsid w:val="00971A73"/>
    <w:rsid w:val="00971D90"/>
    <w:rsid w:val="00971E2A"/>
    <w:rsid w:val="00971E95"/>
    <w:rsid w:val="009743D7"/>
    <w:rsid w:val="00975034"/>
    <w:rsid w:val="009758C1"/>
    <w:rsid w:val="00976286"/>
    <w:rsid w:val="00976DEB"/>
    <w:rsid w:val="00977F73"/>
    <w:rsid w:val="0098003C"/>
    <w:rsid w:val="0098085B"/>
    <w:rsid w:val="009810E8"/>
    <w:rsid w:val="00981607"/>
    <w:rsid w:val="00981795"/>
    <w:rsid w:val="009842F3"/>
    <w:rsid w:val="00984846"/>
    <w:rsid w:val="0098581F"/>
    <w:rsid w:val="00985D93"/>
    <w:rsid w:val="00986508"/>
    <w:rsid w:val="0098658B"/>
    <w:rsid w:val="00987215"/>
    <w:rsid w:val="009905BE"/>
    <w:rsid w:val="0099063A"/>
    <w:rsid w:val="00990A13"/>
    <w:rsid w:val="00990DAE"/>
    <w:rsid w:val="009925F3"/>
    <w:rsid w:val="00992D60"/>
    <w:rsid w:val="009935B1"/>
    <w:rsid w:val="00994B11"/>
    <w:rsid w:val="00995C73"/>
    <w:rsid w:val="009961C7"/>
    <w:rsid w:val="00996672"/>
    <w:rsid w:val="00996676"/>
    <w:rsid w:val="009A0709"/>
    <w:rsid w:val="009A0981"/>
    <w:rsid w:val="009A13BE"/>
    <w:rsid w:val="009A257F"/>
    <w:rsid w:val="009A6E1D"/>
    <w:rsid w:val="009A70AA"/>
    <w:rsid w:val="009A7367"/>
    <w:rsid w:val="009A7666"/>
    <w:rsid w:val="009B0028"/>
    <w:rsid w:val="009B12A3"/>
    <w:rsid w:val="009B4C7F"/>
    <w:rsid w:val="009B5023"/>
    <w:rsid w:val="009B6E93"/>
    <w:rsid w:val="009B79CD"/>
    <w:rsid w:val="009C24ED"/>
    <w:rsid w:val="009C271A"/>
    <w:rsid w:val="009C2E52"/>
    <w:rsid w:val="009C3656"/>
    <w:rsid w:val="009C423A"/>
    <w:rsid w:val="009C45BC"/>
    <w:rsid w:val="009C4DB4"/>
    <w:rsid w:val="009C741A"/>
    <w:rsid w:val="009C7AEA"/>
    <w:rsid w:val="009D0217"/>
    <w:rsid w:val="009D0B6F"/>
    <w:rsid w:val="009D107E"/>
    <w:rsid w:val="009D1140"/>
    <w:rsid w:val="009D122B"/>
    <w:rsid w:val="009D1AFF"/>
    <w:rsid w:val="009D2D08"/>
    <w:rsid w:val="009D32BF"/>
    <w:rsid w:val="009D58A0"/>
    <w:rsid w:val="009E0230"/>
    <w:rsid w:val="009E0781"/>
    <w:rsid w:val="009E1FB2"/>
    <w:rsid w:val="009E215E"/>
    <w:rsid w:val="009E2378"/>
    <w:rsid w:val="009E2FF2"/>
    <w:rsid w:val="009E3242"/>
    <w:rsid w:val="009E41C2"/>
    <w:rsid w:val="009E5576"/>
    <w:rsid w:val="009F0700"/>
    <w:rsid w:val="009F0BE5"/>
    <w:rsid w:val="009F1023"/>
    <w:rsid w:val="009F15AA"/>
    <w:rsid w:val="009F4452"/>
    <w:rsid w:val="009F5E67"/>
    <w:rsid w:val="009F5F25"/>
    <w:rsid w:val="009F7E03"/>
    <w:rsid w:val="00A0267F"/>
    <w:rsid w:val="00A02C57"/>
    <w:rsid w:val="00A04091"/>
    <w:rsid w:val="00A11201"/>
    <w:rsid w:val="00A1214E"/>
    <w:rsid w:val="00A127B3"/>
    <w:rsid w:val="00A132AD"/>
    <w:rsid w:val="00A134C2"/>
    <w:rsid w:val="00A135C3"/>
    <w:rsid w:val="00A13807"/>
    <w:rsid w:val="00A1387A"/>
    <w:rsid w:val="00A139A7"/>
    <w:rsid w:val="00A155F9"/>
    <w:rsid w:val="00A165D0"/>
    <w:rsid w:val="00A166FC"/>
    <w:rsid w:val="00A16C47"/>
    <w:rsid w:val="00A1792C"/>
    <w:rsid w:val="00A21551"/>
    <w:rsid w:val="00A21D55"/>
    <w:rsid w:val="00A21FD5"/>
    <w:rsid w:val="00A220B4"/>
    <w:rsid w:val="00A2272D"/>
    <w:rsid w:val="00A252CE"/>
    <w:rsid w:val="00A253AF"/>
    <w:rsid w:val="00A27A86"/>
    <w:rsid w:val="00A309DF"/>
    <w:rsid w:val="00A30B5E"/>
    <w:rsid w:val="00A310CE"/>
    <w:rsid w:val="00A319A0"/>
    <w:rsid w:val="00A34A23"/>
    <w:rsid w:val="00A34A5F"/>
    <w:rsid w:val="00A34F5F"/>
    <w:rsid w:val="00A3607B"/>
    <w:rsid w:val="00A36577"/>
    <w:rsid w:val="00A365B5"/>
    <w:rsid w:val="00A375BB"/>
    <w:rsid w:val="00A42475"/>
    <w:rsid w:val="00A42C64"/>
    <w:rsid w:val="00A43605"/>
    <w:rsid w:val="00A437C7"/>
    <w:rsid w:val="00A4480C"/>
    <w:rsid w:val="00A45D54"/>
    <w:rsid w:val="00A47E1C"/>
    <w:rsid w:val="00A47ED7"/>
    <w:rsid w:val="00A52771"/>
    <w:rsid w:val="00A53926"/>
    <w:rsid w:val="00A54EAF"/>
    <w:rsid w:val="00A5788F"/>
    <w:rsid w:val="00A607F1"/>
    <w:rsid w:val="00A62066"/>
    <w:rsid w:val="00A63315"/>
    <w:rsid w:val="00A64D57"/>
    <w:rsid w:val="00A655FD"/>
    <w:rsid w:val="00A7049A"/>
    <w:rsid w:val="00A70DE4"/>
    <w:rsid w:val="00A71190"/>
    <w:rsid w:val="00A7579A"/>
    <w:rsid w:val="00A80F62"/>
    <w:rsid w:val="00A8160C"/>
    <w:rsid w:val="00A83276"/>
    <w:rsid w:val="00A83A32"/>
    <w:rsid w:val="00A905A1"/>
    <w:rsid w:val="00A90CE2"/>
    <w:rsid w:val="00A90D40"/>
    <w:rsid w:val="00A91F0A"/>
    <w:rsid w:val="00A9359F"/>
    <w:rsid w:val="00A94F6C"/>
    <w:rsid w:val="00A95771"/>
    <w:rsid w:val="00A95DCE"/>
    <w:rsid w:val="00A96961"/>
    <w:rsid w:val="00A9709D"/>
    <w:rsid w:val="00AA130B"/>
    <w:rsid w:val="00AA1ADD"/>
    <w:rsid w:val="00AA38CA"/>
    <w:rsid w:val="00AA3DC7"/>
    <w:rsid w:val="00AA72F6"/>
    <w:rsid w:val="00AB108A"/>
    <w:rsid w:val="00AB56C0"/>
    <w:rsid w:val="00AC17E8"/>
    <w:rsid w:val="00AC293B"/>
    <w:rsid w:val="00AC2B74"/>
    <w:rsid w:val="00AC417D"/>
    <w:rsid w:val="00AC41D0"/>
    <w:rsid w:val="00AC47E9"/>
    <w:rsid w:val="00AC74AD"/>
    <w:rsid w:val="00AD0EDA"/>
    <w:rsid w:val="00AD2013"/>
    <w:rsid w:val="00AD4944"/>
    <w:rsid w:val="00AD4950"/>
    <w:rsid w:val="00AD53A6"/>
    <w:rsid w:val="00AD75D6"/>
    <w:rsid w:val="00AD77BD"/>
    <w:rsid w:val="00AD7B5F"/>
    <w:rsid w:val="00AE00FA"/>
    <w:rsid w:val="00AE1B35"/>
    <w:rsid w:val="00AE1F74"/>
    <w:rsid w:val="00AE38B2"/>
    <w:rsid w:val="00AE3AFE"/>
    <w:rsid w:val="00AE4DBC"/>
    <w:rsid w:val="00AE6133"/>
    <w:rsid w:val="00AE6BB3"/>
    <w:rsid w:val="00AE6C0D"/>
    <w:rsid w:val="00AE7196"/>
    <w:rsid w:val="00AE73E2"/>
    <w:rsid w:val="00AF06E0"/>
    <w:rsid w:val="00AF3A0D"/>
    <w:rsid w:val="00AF3C16"/>
    <w:rsid w:val="00AF4706"/>
    <w:rsid w:val="00AF536C"/>
    <w:rsid w:val="00AF5EE0"/>
    <w:rsid w:val="00AF6C93"/>
    <w:rsid w:val="00AF7CF3"/>
    <w:rsid w:val="00AF7ECD"/>
    <w:rsid w:val="00AF7FDD"/>
    <w:rsid w:val="00B013E9"/>
    <w:rsid w:val="00B019F2"/>
    <w:rsid w:val="00B0340A"/>
    <w:rsid w:val="00B0422E"/>
    <w:rsid w:val="00B045B6"/>
    <w:rsid w:val="00B04CD7"/>
    <w:rsid w:val="00B06A4E"/>
    <w:rsid w:val="00B101C3"/>
    <w:rsid w:val="00B10BBA"/>
    <w:rsid w:val="00B11AF1"/>
    <w:rsid w:val="00B165A6"/>
    <w:rsid w:val="00B16E3E"/>
    <w:rsid w:val="00B210B9"/>
    <w:rsid w:val="00B241F0"/>
    <w:rsid w:val="00B24232"/>
    <w:rsid w:val="00B248EF"/>
    <w:rsid w:val="00B24A51"/>
    <w:rsid w:val="00B24E31"/>
    <w:rsid w:val="00B24F97"/>
    <w:rsid w:val="00B25164"/>
    <w:rsid w:val="00B26C91"/>
    <w:rsid w:val="00B26D41"/>
    <w:rsid w:val="00B303AB"/>
    <w:rsid w:val="00B3095C"/>
    <w:rsid w:val="00B32F02"/>
    <w:rsid w:val="00B347EF"/>
    <w:rsid w:val="00B34F4F"/>
    <w:rsid w:val="00B36AC5"/>
    <w:rsid w:val="00B36B9C"/>
    <w:rsid w:val="00B40608"/>
    <w:rsid w:val="00B41525"/>
    <w:rsid w:val="00B428BB"/>
    <w:rsid w:val="00B42E73"/>
    <w:rsid w:val="00B46744"/>
    <w:rsid w:val="00B47D50"/>
    <w:rsid w:val="00B50602"/>
    <w:rsid w:val="00B5095A"/>
    <w:rsid w:val="00B512A3"/>
    <w:rsid w:val="00B542C5"/>
    <w:rsid w:val="00B54626"/>
    <w:rsid w:val="00B562E4"/>
    <w:rsid w:val="00B57D2D"/>
    <w:rsid w:val="00B614B1"/>
    <w:rsid w:val="00B61DBD"/>
    <w:rsid w:val="00B62C12"/>
    <w:rsid w:val="00B64325"/>
    <w:rsid w:val="00B64B29"/>
    <w:rsid w:val="00B64BE9"/>
    <w:rsid w:val="00B6528D"/>
    <w:rsid w:val="00B65DD1"/>
    <w:rsid w:val="00B66817"/>
    <w:rsid w:val="00B66CFB"/>
    <w:rsid w:val="00B670C6"/>
    <w:rsid w:val="00B702B5"/>
    <w:rsid w:val="00B704BD"/>
    <w:rsid w:val="00B7234C"/>
    <w:rsid w:val="00B7263D"/>
    <w:rsid w:val="00B73B62"/>
    <w:rsid w:val="00B74FA9"/>
    <w:rsid w:val="00B7532D"/>
    <w:rsid w:val="00B75F5F"/>
    <w:rsid w:val="00B76B59"/>
    <w:rsid w:val="00B801BA"/>
    <w:rsid w:val="00B81FE4"/>
    <w:rsid w:val="00B834BA"/>
    <w:rsid w:val="00B83AF1"/>
    <w:rsid w:val="00B848B7"/>
    <w:rsid w:val="00B85E7A"/>
    <w:rsid w:val="00B86353"/>
    <w:rsid w:val="00B8749B"/>
    <w:rsid w:val="00B878FD"/>
    <w:rsid w:val="00B87A27"/>
    <w:rsid w:val="00B900FC"/>
    <w:rsid w:val="00B90C61"/>
    <w:rsid w:val="00B90EFD"/>
    <w:rsid w:val="00B9143C"/>
    <w:rsid w:val="00B933E6"/>
    <w:rsid w:val="00B939B3"/>
    <w:rsid w:val="00B94836"/>
    <w:rsid w:val="00B94DF7"/>
    <w:rsid w:val="00B94FEA"/>
    <w:rsid w:val="00B956FC"/>
    <w:rsid w:val="00BA03C8"/>
    <w:rsid w:val="00BA0A76"/>
    <w:rsid w:val="00BA2776"/>
    <w:rsid w:val="00BA280C"/>
    <w:rsid w:val="00BA2AD3"/>
    <w:rsid w:val="00BA4CF9"/>
    <w:rsid w:val="00BA71F6"/>
    <w:rsid w:val="00BA7717"/>
    <w:rsid w:val="00BA7A0C"/>
    <w:rsid w:val="00BB044A"/>
    <w:rsid w:val="00BB083B"/>
    <w:rsid w:val="00BB0F39"/>
    <w:rsid w:val="00BB19B8"/>
    <w:rsid w:val="00BB1D7D"/>
    <w:rsid w:val="00BB2243"/>
    <w:rsid w:val="00BB3FDA"/>
    <w:rsid w:val="00BB457D"/>
    <w:rsid w:val="00BB4D37"/>
    <w:rsid w:val="00BC025C"/>
    <w:rsid w:val="00BC1B90"/>
    <w:rsid w:val="00BC2422"/>
    <w:rsid w:val="00BC2852"/>
    <w:rsid w:val="00BC5016"/>
    <w:rsid w:val="00BC559A"/>
    <w:rsid w:val="00BC7998"/>
    <w:rsid w:val="00BD1573"/>
    <w:rsid w:val="00BD1FA0"/>
    <w:rsid w:val="00BD2C00"/>
    <w:rsid w:val="00BD312E"/>
    <w:rsid w:val="00BD37EE"/>
    <w:rsid w:val="00BD3F40"/>
    <w:rsid w:val="00BD4506"/>
    <w:rsid w:val="00BD5188"/>
    <w:rsid w:val="00BD554A"/>
    <w:rsid w:val="00BD5A96"/>
    <w:rsid w:val="00BD6092"/>
    <w:rsid w:val="00BD6106"/>
    <w:rsid w:val="00BD6E68"/>
    <w:rsid w:val="00BD7DE9"/>
    <w:rsid w:val="00BE0119"/>
    <w:rsid w:val="00BE2160"/>
    <w:rsid w:val="00BE24D7"/>
    <w:rsid w:val="00BE5E42"/>
    <w:rsid w:val="00BE64DE"/>
    <w:rsid w:val="00BF0913"/>
    <w:rsid w:val="00BF0AF5"/>
    <w:rsid w:val="00BF20A3"/>
    <w:rsid w:val="00BF2346"/>
    <w:rsid w:val="00BF2666"/>
    <w:rsid w:val="00BF342E"/>
    <w:rsid w:val="00BF488E"/>
    <w:rsid w:val="00BF4CCD"/>
    <w:rsid w:val="00BF50AF"/>
    <w:rsid w:val="00BF552D"/>
    <w:rsid w:val="00BF57FA"/>
    <w:rsid w:val="00BF5C17"/>
    <w:rsid w:val="00BF6183"/>
    <w:rsid w:val="00BF6833"/>
    <w:rsid w:val="00BF740D"/>
    <w:rsid w:val="00BF76DD"/>
    <w:rsid w:val="00BF7EB3"/>
    <w:rsid w:val="00C00707"/>
    <w:rsid w:val="00C00B49"/>
    <w:rsid w:val="00C0275B"/>
    <w:rsid w:val="00C02A02"/>
    <w:rsid w:val="00C032AD"/>
    <w:rsid w:val="00C03658"/>
    <w:rsid w:val="00C04721"/>
    <w:rsid w:val="00C06B72"/>
    <w:rsid w:val="00C07465"/>
    <w:rsid w:val="00C103B4"/>
    <w:rsid w:val="00C10446"/>
    <w:rsid w:val="00C134A1"/>
    <w:rsid w:val="00C13685"/>
    <w:rsid w:val="00C13818"/>
    <w:rsid w:val="00C1425E"/>
    <w:rsid w:val="00C15945"/>
    <w:rsid w:val="00C16150"/>
    <w:rsid w:val="00C17987"/>
    <w:rsid w:val="00C17B2B"/>
    <w:rsid w:val="00C17E1C"/>
    <w:rsid w:val="00C17F97"/>
    <w:rsid w:val="00C20DE4"/>
    <w:rsid w:val="00C210C4"/>
    <w:rsid w:val="00C21660"/>
    <w:rsid w:val="00C23A3E"/>
    <w:rsid w:val="00C263CD"/>
    <w:rsid w:val="00C26AD6"/>
    <w:rsid w:val="00C26D91"/>
    <w:rsid w:val="00C27081"/>
    <w:rsid w:val="00C306F4"/>
    <w:rsid w:val="00C30C6A"/>
    <w:rsid w:val="00C31305"/>
    <w:rsid w:val="00C32920"/>
    <w:rsid w:val="00C3486D"/>
    <w:rsid w:val="00C36009"/>
    <w:rsid w:val="00C36B95"/>
    <w:rsid w:val="00C426C3"/>
    <w:rsid w:val="00C42E82"/>
    <w:rsid w:val="00C4331B"/>
    <w:rsid w:val="00C44185"/>
    <w:rsid w:val="00C441B5"/>
    <w:rsid w:val="00C45AD4"/>
    <w:rsid w:val="00C45E9B"/>
    <w:rsid w:val="00C500DC"/>
    <w:rsid w:val="00C504F0"/>
    <w:rsid w:val="00C513C8"/>
    <w:rsid w:val="00C51C40"/>
    <w:rsid w:val="00C51D87"/>
    <w:rsid w:val="00C53FB6"/>
    <w:rsid w:val="00C544CB"/>
    <w:rsid w:val="00C55546"/>
    <w:rsid w:val="00C56A94"/>
    <w:rsid w:val="00C56B2B"/>
    <w:rsid w:val="00C57DDA"/>
    <w:rsid w:val="00C60F2D"/>
    <w:rsid w:val="00C618ED"/>
    <w:rsid w:val="00C657C9"/>
    <w:rsid w:val="00C6708A"/>
    <w:rsid w:val="00C673B7"/>
    <w:rsid w:val="00C7043F"/>
    <w:rsid w:val="00C70D9C"/>
    <w:rsid w:val="00C70DA0"/>
    <w:rsid w:val="00C7241A"/>
    <w:rsid w:val="00C72A2E"/>
    <w:rsid w:val="00C740FC"/>
    <w:rsid w:val="00C743FB"/>
    <w:rsid w:val="00C76D17"/>
    <w:rsid w:val="00C77D82"/>
    <w:rsid w:val="00C802D8"/>
    <w:rsid w:val="00C80E2C"/>
    <w:rsid w:val="00C8133E"/>
    <w:rsid w:val="00C847DF"/>
    <w:rsid w:val="00C86378"/>
    <w:rsid w:val="00C869C3"/>
    <w:rsid w:val="00C86E34"/>
    <w:rsid w:val="00C87772"/>
    <w:rsid w:val="00C9016C"/>
    <w:rsid w:val="00C90E01"/>
    <w:rsid w:val="00C94416"/>
    <w:rsid w:val="00C95683"/>
    <w:rsid w:val="00C9730E"/>
    <w:rsid w:val="00C97BC7"/>
    <w:rsid w:val="00C97E2C"/>
    <w:rsid w:val="00CA122D"/>
    <w:rsid w:val="00CA1382"/>
    <w:rsid w:val="00CA2512"/>
    <w:rsid w:val="00CA2600"/>
    <w:rsid w:val="00CA2700"/>
    <w:rsid w:val="00CA38E7"/>
    <w:rsid w:val="00CA3D32"/>
    <w:rsid w:val="00CA46B2"/>
    <w:rsid w:val="00CA49AB"/>
    <w:rsid w:val="00CA52AE"/>
    <w:rsid w:val="00CA7117"/>
    <w:rsid w:val="00CB0886"/>
    <w:rsid w:val="00CB1353"/>
    <w:rsid w:val="00CB21E7"/>
    <w:rsid w:val="00CB249F"/>
    <w:rsid w:val="00CB397C"/>
    <w:rsid w:val="00CB39F2"/>
    <w:rsid w:val="00CB64D7"/>
    <w:rsid w:val="00CB7047"/>
    <w:rsid w:val="00CC19AE"/>
    <w:rsid w:val="00CC6F70"/>
    <w:rsid w:val="00CC780F"/>
    <w:rsid w:val="00CC79F3"/>
    <w:rsid w:val="00CD0308"/>
    <w:rsid w:val="00CD4248"/>
    <w:rsid w:val="00CD43D9"/>
    <w:rsid w:val="00CD450A"/>
    <w:rsid w:val="00CD5B60"/>
    <w:rsid w:val="00CD6C7D"/>
    <w:rsid w:val="00CE06BF"/>
    <w:rsid w:val="00CE0B8C"/>
    <w:rsid w:val="00CE1848"/>
    <w:rsid w:val="00CE1C0F"/>
    <w:rsid w:val="00CE205F"/>
    <w:rsid w:val="00CE33D4"/>
    <w:rsid w:val="00CE4577"/>
    <w:rsid w:val="00CE490E"/>
    <w:rsid w:val="00CE4B00"/>
    <w:rsid w:val="00CE6142"/>
    <w:rsid w:val="00CF17D2"/>
    <w:rsid w:val="00CF1968"/>
    <w:rsid w:val="00CF35F2"/>
    <w:rsid w:val="00CF64A3"/>
    <w:rsid w:val="00CF67EE"/>
    <w:rsid w:val="00CF6F64"/>
    <w:rsid w:val="00CF7873"/>
    <w:rsid w:val="00CF7D45"/>
    <w:rsid w:val="00CF7DE6"/>
    <w:rsid w:val="00D00114"/>
    <w:rsid w:val="00D004A0"/>
    <w:rsid w:val="00D00B60"/>
    <w:rsid w:val="00D01982"/>
    <w:rsid w:val="00D030FF"/>
    <w:rsid w:val="00D03537"/>
    <w:rsid w:val="00D03CF8"/>
    <w:rsid w:val="00D054DB"/>
    <w:rsid w:val="00D056F6"/>
    <w:rsid w:val="00D05FE2"/>
    <w:rsid w:val="00D070CF"/>
    <w:rsid w:val="00D07C1F"/>
    <w:rsid w:val="00D121B4"/>
    <w:rsid w:val="00D1314B"/>
    <w:rsid w:val="00D13564"/>
    <w:rsid w:val="00D2070D"/>
    <w:rsid w:val="00D21A03"/>
    <w:rsid w:val="00D238A5"/>
    <w:rsid w:val="00D26009"/>
    <w:rsid w:val="00D334DA"/>
    <w:rsid w:val="00D34B58"/>
    <w:rsid w:val="00D353ED"/>
    <w:rsid w:val="00D3587B"/>
    <w:rsid w:val="00D35C33"/>
    <w:rsid w:val="00D36881"/>
    <w:rsid w:val="00D368FD"/>
    <w:rsid w:val="00D36EC4"/>
    <w:rsid w:val="00D37FB7"/>
    <w:rsid w:val="00D40396"/>
    <w:rsid w:val="00D408A5"/>
    <w:rsid w:val="00D40B12"/>
    <w:rsid w:val="00D423CB"/>
    <w:rsid w:val="00D42A80"/>
    <w:rsid w:val="00D43DD4"/>
    <w:rsid w:val="00D44797"/>
    <w:rsid w:val="00D44861"/>
    <w:rsid w:val="00D46282"/>
    <w:rsid w:val="00D4649E"/>
    <w:rsid w:val="00D464AE"/>
    <w:rsid w:val="00D5142C"/>
    <w:rsid w:val="00D51513"/>
    <w:rsid w:val="00D5290B"/>
    <w:rsid w:val="00D5355E"/>
    <w:rsid w:val="00D53C16"/>
    <w:rsid w:val="00D53F7E"/>
    <w:rsid w:val="00D54A9F"/>
    <w:rsid w:val="00D55449"/>
    <w:rsid w:val="00D55550"/>
    <w:rsid w:val="00D55580"/>
    <w:rsid w:val="00D56A9D"/>
    <w:rsid w:val="00D617D6"/>
    <w:rsid w:val="00D617ED"/>
    <w:rsid w:val="00D64F2A"/>
    <w:rsid w:val="00D65157"/>
    <w:rsid w:val="00D65FB5"/>
    <w:rsid w:val="00D6689A"/>
    <w:rsid w:val="00D679F2"/>
    <w:rsid w:val="00D70200"/>
    <w:rsid w:val="00D7075A"/>
    <w:rsid w:val="00D729E4"/>
    <w:rsid w:val="00D73EF0"/>
    <w:rsid w:val="00D73EFB"/>
    <w:rsid w:val="00D74718"/>
    <w:rsid w:val="00D747D0"/>
    <w:rsid w:val="00D74A2E"/>
    <w:rsid w:val="00D758E5"/>
    <w:rsid w:val="00D81E43"/>
    <w:rsid w:val="00D82E05"/>
    <w:rsid w:val="00D82FBD"/>
    <w:rsid w:val="00D83A5C"/>
    <w:rsid w:val="00D845F2"/>
    <w:rsid w:val="00D84F3C"/>
    <w:rsid w:val="00D85F61"/>
    <w:rsid w:val="00D8666C"/>
    <w:rsid w:val="00D86D46"/>
    <w:rsid w:val="00D91D43"/>
    <w:rsid w:val="00D922EF"/>
    <w:rsid w:val="00D92D08"/>
    <w:rsid w:val="00D93980"/>
    <w:rsid w:val="00D941AC"/>
    <w:rsid w:val="00D953F6"/>
    <w:rsid w:val="00D956E2"/>
    <w:rsid w:val="00D96CE6"/>
    <w:rsid w:val="00DA1C03"/>
    <w:rsid w:val="00DA4828"/>
    <w:rsid w:val="00DA4C65"/>
    <w:rsid w:val="00DA7216"/>
    <w:rsid w:val="00DA73CE"/>
    <w:rsid w:val="00DB343A"/>
    <w:rsid w:val="00DB4A7A"/>
    <w:rsid w:val="00DB5165"/>
    <w:rsid w:val="00DB5739"/>
    <w:rsid w:val="00DC0EC0"/>
    <w:rsid w:val="00DC2110"/>
    <w:rsid w:val="00DC2C58"/>
    <w:rsid w:val="00DC2CAA"/>
    <w:rsid w:val="00DC3862"/>
    <w:rsid w:val="00DC3AD5"/>
    <w:rsid w:val="00DC4D2E"/>
    <w:rsid w:val="00DC5F97"/>
    <w:rsid w:val="00DC6E95"/>
    <w:rsid w:val="00DD2114"/>
    <w:rsid w:val="00DD3DBC"/>
    <w:rsid w:val="00DD44A5"/>
    <w:rsid w:val="00DD4898"/>
    <w:rsid w:val="00DD49A4"/>
    <w:rsid w:val="00DD7B95"/>
    <w:rsid w:val="00DE2A48"/>
    <w:rsid w:val="00DE3155"/>
    <w:rsid w:val="00DE38E3"/>
    <w:rsid w:val="00DE4150"/>
    <w:rsid w:val="00DF02A5"/>
    <w:rsid w:val="00DF308B"/>
    <w:rsid w:val="00DF3362"/>
    <w:rsid w:val="00DF44D4"/>
    <w:rsid w:val="00DF4857"/>
    <w:rsid w:val="00DF4C93"/>
    <w:rsid w:val="00DF74B3"/>
    <w:rsid w:val="00E00147"/>
    <w:rsid w:val="00E00BD4"/>
    <w:rsid w:val="00E01675"/>
    <w:rsid w:val="00E026FC"/>
    <w:rsid w:val="00E02D57"/>
    <w:rsid w:val="00E03151"/>
    <w:rsid w:val="00E07C65"/>
    <w:rsid w:val="00E106EA"/>
    <w:rsid w:val="00E10D70"/>
    <w:rsid w:val="00E113BE"/>
    <w:rsid w:val="00E13F85"/>
    <w:rsid w:val="00E142A0"/>
    <w:rsid w:val="00E14D88"/>
    <w:rsid w:val="00E16031"/>
    <w:rsid w:val="00E16166"/>
    <w:rsid w:val="00E16341"/>
    <w:rsid w:val="00E163A2"/>
    <w:rsid w:val="00E1693C"/>
    <w:rsid w:val="00E174A0"/>
    <w:rsid w:val="00E1770E"/>
    <w:rsid w:val="00E20735"/>
    <w:rsid w:val="00E21B4B"/>
    <w:rsid w:val="00E2250F"/>
    <w:rsid w:val="00E235F0"/>
    <w:rsid w:val="00E23788"/>
    <w:rsid w:val="00E25254"/>
    <w:rsid w:val="00E257D0"/>
    <w:rsid w:val="00E30B14"/>
    <w:rsid w:val="00E31A8D"/>
    <w:rsid w:val="00E3248D"/>
    <w:rsid w:val="00E33322"/>
    <w:rsid w:val="00E34886"/>
    <w:rsid w:val="00E36365"/>
    <w:rsid w:val="00E3645C"/>
    <w:rsid w:val="00E36F90"/>
    <w:rsid w:val="00E4080C"/>
    <w:rsid w:val="00E40D26"/>
    <w:rsid w:val="00E41131"/>
    <w:rsid w:val="00E41D52"/>
    <w:rsid w:val="00E44CA5"/>
    <w:rsid w:val="00E44D6E"/>
    <w:rsid w:val="00E45637"/>
    <w:rsid w:val="00E47B0C"/>
    <w:rsid w:val="00E500C2"/>
    <w:rsid w:val="00E51B60"/>
    <w:rsid w:val="00E5212C"/>
    <w:rsid w:val="00E52E87"/>
    <w:rsid w:val="00E53799"/>
    <w:rsid w:val="00E53A3E"/>
    <w:rsid w:val="00E551B5"/>
    <w:rsid w:val="00E55EA3"/>
    <w:rsid w:val="00E569D9"/>
    <w:rsid w:val="00E56E20"/>
    <w:rsid w:val="00E60515"/>
    <w:rsid w:val="00E62B28"/>
    <w:rsid w:val="00E641A7"/>
    <w:rsid w:val="00E655CC"/>
    <w:rsid w:val="00E6640E"/>
    <w:rsid w:val="00E6732E"/>
    <w:rsid w:val="00E67DBD"/>
    <w:rsid w:val="00E71078"/>
    <w:rsid w:val="00E71450"/>
    <w:rsid w:val="00E73C9E"/>
    <w:rsid w:val="00E73FC7"/>
    <w:rsid w:val="00E755E2"/>
    <w:rsid w:val="00E75D3E"/>
    <w:rsid w:val="00E77A3A"/>
    <w:rsid w:val="00E801F9"/>
    <w:rsid w:val="00E8067E"/>
    <w:rsid w:val="00E807C4"/>
    <w:rsid w:val="00E80E28"/>
    <w:rsid w:val="00E82D42"/>
    <w:rsid w:val="00E83A30"/>
    <w:rsid w:val="00E849BB"/>
    <w:rsid w:val="00E8587C"/>
    <w:rsid w:val="00E85B90"/>
    <w:rsid w:val="00E86A64"/>
    <w:rsid w:val="00E87471"/>
    <w:rsid w:val="00E878A8"/>
    <w:rsid w:val="00E910E7"/>
    <w:rsid w:val="00E9143A"/>
    <w:rsid w:val="00E92302"/>
    <w:rsid w:val="00E93772"/>
    <w:rsid w:val="00E937C8"/>
    <w:rsid w:val="00E93BB2"/>
    <w:rsid w:val="00EA007A"/>
    <w:rsid w:val="00EA0B07"/>
    <w:rsid w:val="00EA13DD"/>
    <w:rsid w:val="00EA1731"/>
    <w:rsid w:val="00EA249F"/>
    <w:rsid w:val="00EA24EB"/>
    <w:rsid w:val="00EA4181"/>
    <w:rsid w:val="00EA4952"/>
    <w:rsid w:val="00EA4AC4"/>
    <w:rsid w:val="00EA59A3"/>
    <w:rsid w:val="00EA5EAF"/>
    <w:rsid w:val="00EA6BE6"/>
    <w:rsid w:val="00EA7CFF"/>
    <w:rsid w:val="00EB0956"/>
    <w:rsid w:val="00EB13E6"/>
    <w:rsid w:val="00EB40D2"/>
    <w:rsid w:val="00EB49B4"/>
    <w:rsid w:val="00EB53AD"/>
    <w:rsid w:val="00EB5FE3"/>
    <w:rsid w:val="00EB6979"/>
    <w:rsid w:val="00EC057E"/>
    <w:rsid w:val="00EC1204"/>
    <w:rsid w:val="00EC2DA7"/>
    <w:rsid w:val="00EC3C7E"/>
    <w:rsid w:val="00EC3E02"/>
    <w:rsid w:val="00ED12F3"/>
    <w:rsid w:val="00ED30A0"/>
    <w:rsid w:val="00ED410A"/>
    <w:rsid w:val="00ED4F24"/>
    <w:rsid w:val="00ED4F78"/>
    <w:rsid w:val="00ED53CD"/>
    <w:rsid w:val="00ED5527"/>
    <w:rsid w:val="00ED74DF"/>
    <w:rsid w:val="00ED793B"/>
    <w:rsid w:val="00EE07D5"/>
    <w:rsid w:val="00EE083A"/>
    <w:rsid w:val="00EE0F24"/>
    <w:rsid w:val="00EE316E"/>
    <w:rsid w:val="00EE4FD8"/>
    <w:rsid w:val="00EF0028"/>
    <w:rsid w:val="00EF0390"/>
    <w:rsid w:val="00EF0A11"/>
    <w:rsid w:val="00EF229F"/>
    <w:rsid w:val="00EF4443"/>
    <w:rsid w:val="00EF4794"/>
    <w:rsid w:val="00EF5BFE"/>
    <w:rsid w:val="00EF6BCD"/>
    <w:rsid w:val="00F02929"/>
    <w:rsid w:val="00F02C52"/>
    <w:rsid w:val="00F03804"/>
    <w:rsid w:val="00F03AC8"/>
    <w:rsid w:val="00F04AB0"/>
    <w:rsid w:val="00F054BC"/>
    <w:rsid w:val="00F119A5"/>
    <w:rsid w:val="00F11D90"/>
    <w:rsid w:val="00F12191"/>
    <w:rsid w:val="00F122B6"/>
    <w:rsid w:val="00F14183"/>
    <w:rsid w:val="00F1553C"/>
    <w:rsid w:val="00F15594"/>
    <w:rsid w:val="00F15CBA"/>
    <w:rsid w:val="00F16A58"/>
    <w:rsid w:val="00F16E0C"/>
    <w:rsid w:val="00F17397"/>
    <w:rsid w:val="00F17833"/>
    <w:rsid w:val="00F1791D"/>
    <w:rsid w:val="00F22525"/>
    <w:rsid w:val="00F25024"/>
    <w:rsid w:val="00F258A9"/>
    <w:rsid w:val="00F25FF7"/>
    <w:rsid w:val="00F278A5"/>
    <w:rsid w:val="00F27FFC"/>
    <w:rsid w:val="00F3047C"/>
    <w:rsid w:val="00F307EF"/>
    <w:rsid w:val="00F30F08"/>
    <w:rsid w:val="00F30F5D"/>
    <w:rsid w:val="00F31579"/>
    <w:rsid w:val="00F3191B"/>
    <w:rsid w:val="00F32C4D"/>
    <w:rsid w:val="00F32D89"/>
    <w:rsid w:val="00F32FD4"/>
    <w:rsid w:val="00F33D5F"/>
    <w:rsid w:val="00F3472C"/>
    <w:rsid w:val="00F3693F"/>
    <w:rsid w:val="00F42025"/>
    <w:rsid w:val="00F4217B"/>
    <w:rsid w:val="00F442AD"/>
    <w:rsid w:val="00F45905"/>
    <w:rsid w:val="00F45BF7"/>
    <w:rsid w:val="00F468EC"/>
    <w:rsid w:val="00F509F3"/>
    <w:rsid w:val="00F51B74"/>
    <w:rsid w:val="00F529D4"/>
    <w:rsid w:val="00F532EF"/>
    <w:rsid w:val="00F57E54"/>
    <w:rsid w:val="00F60584"/>
    <w:rsid w:val="00F60FFA"/>
    <w:rsid w:val="00F6101A"/>
    <w:rsid w:val="00F61A25"/>
    <w:rsid w:val="00F61B90"/>
    <w:rsid w:val="00F62CB2"/>
    <w:rsid w:val="00F64094"/>
    <w:rsid w:val="00F64AE5"/>
    <w:rsid w:val="00F65EAE"/>
    <w:rsid w:val="00F6702D"/>
    <w:rsid w:val="00F71385"/>
    <w:rsid w:val="00F71751"/>
    <w:rsid w:val="00F71920"/>
    <w:rsid w:val="00F726E1"/>
    <w:rsid w:val="00F72705"/>
    <w:rsid w:val="00F73740"/>
    <w:rsid w:val="00F744EB"/>
    <w:rsid w:val="00F74DD2"/>
    <w:rsid w:val="00F76577"/>
    <w:rsid w:val="00F77B10"/>
    <w:rsid w:val="00F80042"/>
    <w:rsid w:val="00F81402"/>
    <w:rsid w:val="00F8167B"/>
    <w:rsid w:val="00F822E1"/>
    <w:rsid w:val="00F82A72"/>
    <w:rsid w:val="00F859CD"/>
    <w:rsid w:val="00F85CF3"/>
    <w:rsid w:val="00F87A8C"/>
    <w:rsid w:val="00F913F3"/>
    <w:rsid w:val="00F91467"/>
    <w:rsid w:val="00F9275F"/>
    <w:rsid w:val="00F929AC"/>
    <w:rsid w:val="00F938D2"/>
    <w:rsid w:val="00F943A7"/>
    <w:rsid w:val="00F94F3A"/>
    <w:rsid w:val="00F9509C"/>
    <w:rsid w:val="00F9555D"/>
    <w:rsid w:val="00FA0911"/>
    <w:rsid w:val="00FA17FC"/>
    <w:rsid w:val="00FA37A4"/>
    <w:rsid w:val="00FA45F8"/>
    <w:rsid w:val="00FA5463"/>
    <w:rsid w:val="00FA6234"/>
    <w:rsid w:val="00FA7479"/>
    <w:rsid w:val="00FA7970"/>
    <w:rsid w:val="00FA7D76"/>
    <w:rsid w:val="00FB00FE"/>
    <w:rsid w:val="00FB0C05"/>
    <w:rsid w:val="00FB1291"/>
    <w:rsid w:val="00FB2024"/>
    <w:rsid w:val="00FB2C45"/>
    <w:rsid w:val="00FB2EF3"/>
    <w:rsid w:val="00FB3842"/>
    <w:rsid w:val="00FB41EA"/>
    <w:rsid w:val="00FB4F97"/>
    <w:rsid w:val="00FB5620"/>
    <w:rsid w:val="00FB6DEE"/>
    <w:rsid w:val="00FB7F43"/>
    <w:rsid w:val="00FC18E3"/>
    <w:rsid w:val="00FC244A"/>
    <w:rsid w:val="00FC2655"/>
    <w:rsid w:val="00FC31CD"/>
    <w:rsid w:val="00FC44B4"/>
    <w:rsid w:val="00FC4A9E"/>
    <w:rsid w:val="00FC5AF4"/>
    <w:rsid w:val="00FC70BB"/>
    <w:rsid w:val="00FD089F"/>
    <w:rsid w:val="00FD26A8"/>
    <w:rsid w:val="00FD2B42"/>
    <w:rsid w:val="00FD2C01"/>
    <w:rsid w:val="00FD33E0"/>
    <w:rsid w:val="00FD509E"/>
    <w:rsid w:val="00FD6ACD"/>
    <w:rsid w:val="00FD751D"/>
    <w:rsid w:val="00FE141A"/>
    <w:rsid w:val="00FE269F"/>
    <w:rsid w:val="00FE4078"/>
    <w:rsid w:val="00FE4AC9"/>
    <w:rsid w:val="00FE508B"/>
    <w:rsid w:val="00FE553E"/>
    <w:rsid w:val="00FE576E"/>
    <w:rsid w:val="00FE5E43"/>
    <w:rsid w:val="00FE5F80"/>
    <w:rsid w:val="00FE6D7E"/>
    <w:rsid w:val="00FE76B8"/>
    <w:rsid w:val="00FF01CC"/>
    <w:rsid w:val="00FF1C87"/>
    <w:rsid w:val="00FF21FA"/>
    <w:rsid w:val="00FF3E2B"/>
    <w:rsid w:val="00FF4059"/>
    <w:rsid w:val="00FF48A9"/>
    <w:rsid w:val="00FF6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>
      <o:colormenu v:ext="edit" fillcolor="none" strokecolor="#00b050"/>
    </o:shapedefaults>
    <o:shapelayout v:ext="edit">
      <o:idmap v:ext="edit" data="1"/>
      <o:rules v:ext="edit">
        <o:r id="V:Rule11" type="connector" idref="#_x0000_s1629"/>
        <o:r id="V:Rule12" type="connector" idref="#_x0000_s1626">
          <o:proxy start="" idref="#_x0000_s1610" connectloc="0"/>
          <o:proxy end="" idref="#_x0000_s1621" connectloc="4"/>
        </o:r>
        <o:r id="V:Rule13" type="connector" idref="#_x0000_s1625">
          <o:proxy start="" idref="#_x0000_s1609" connectloc="0"/>
          <o:proxy end="" idref="#_x0000_s1621" connectloc="4"/>
        </o:r>
        <o:r id="V:Rule14" type="connector" idref="#_x0000_s1616">
          <o:proxy start="" idref="#_x0000_s1602" connectloc="0"/>
          <o:proxy end="" idref="#_x0000_s1610" connectloc="4"/>
        </o:r>
        <o:r id="V:Rule15" type="connector" idref="#_x0000_s1623">
          <o:proxy start="" idref="#_x0000_s1607" connectloc="0"/>
          <o:proxy end="" idref="#_x0000_s1620" connectloc="4"/>
        </o:r>
        <o:r id="V:Rule16" type="connector" idref="#_x0000_s1611">
          <o:proxy start="" idref="#_x0000_s1598" connectloc="0"/>
          <o:proxy end="" idref="#_x0000_s1607" connectloc="4"/>
        </o:r>
        <o:r id="V:Rule17" type="connector" idref="#_x0000_s1615">
          <o:proxy start="" idref="#_x0000_s1600" connectloc="0"/>
          <o:proxy end="" idref="#_x0000_s1609" connectloc="4"/>
        </o:r>
        <o:r id="V:Rule18" type="connector" idref="#_x0000_s1628">
          <o:proxy start="" idref="#_x0000_s1620" connectloc="0"/>
        </o:r>
        <o:r id="V:Rule19" type="connector" idref="#_x0000_s1612">
          <o:proxy start="" idref="#_x0000_s1601" connectloc="0"/>
          <o:proxy end="" idref="#_x0000_s1608" connectloc="4"/>
        </o:r>
        <o:r id="V:Rule20" type="connector" idref="#_x0000_s1624">
          <o:proxy start="" idref="#_x0000_s1608" connectloc="0"/>
          <o:proxy end="" idref="#_x0000_s1620" connectloc="4"/>
        </o:r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8130B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Head 1,Head 11,Head 12,Head 111,Head 13,Head 112,Head 14,Head 113,Head 15,Head 114,Head 16,Head 115,Head 17,Head 116,Head 18,Head 117,Head 19,Head 118,Head 121,Head 1111,Head 131,Head 1121,Head 141,Head 1131,Head 151,Head 1141,Head 161"/>
    <w:basedOn w:val="a2"/>
    <w:next w:val="a2"/>
    <w:qFormat/>
    <w:rsid w:val="008130BD"/>
    <w:pPr>
      <w:keepNext/>
      <w:keepLines/>
      <w:numPr>
        <w:numId w:val="1"/>
      </w:numPr>
      <w:tabs>
        <w:tab w:val="clear" w:pos="720"/>
        <w:tab w:val="num" w:pos="1008"/>
      </w:tabs>
      <w:spacing w:before="340" w:after="330" w:line="578" w:lineRule="auto"/>
      <w:ind w:left="432"/>
      <w:outlineLvl w:val="0"/>
    </w:pPr>
    <w:rPr>
      <w:b/>
      <w:kern w:val="44"/>
      <w:sz w:val="36"/>
      <w:szCs w:val="20"/>
    </w:rPr>
  </w:style>
  <w:style w:type="paragraph" w:styleId="2">
    <w:name w:val="heading 2"/>
    <w:aliases w:val="H2"/>
    <w:basedOn w:val="a2"/>
    <w:next w:val="a3"/>
    <w:qFormat/>
    <w:rsid w:val="008130B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sz w:val="32"/>
      <w:szCs w:val="20"/>
    </w:rPr>
  </w:style>
  <w:style w:type="paragraph" w:styleId="3">
    <w:name w:val="heading 3"/>
    <w:aliases w:val="H3,sect1.2.3"/>
    <w:basedOn w:val="a2"/>
    <w:next w:val="a3"/>
    <w:qFormat/>
    <w:rsid w:val="008130B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30"/>
      <w:szCs w:val="20"/>
    </w:rPr>
  </w:style>
  <w:style w:type="paragraph" w:styleId="4">
    <w:name w:val="heading 4"/>
    <w:aliases w:val="H4"/>
    <w:basedOn w:val="a2"/>
    <w:next w:val="a3"/>
    <w:qFormat/>
    <w:rsid w:val="008130B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/>
      <w:b/>
      <w:sz w:val="24"/>
      <w:szCs w:val="20"/>
    </w:rPr>
  </w:style>
  <w:style w:type="paragraph" w:styleId="5">
    <w:name w:val="heading 5"/>
    <w:aliases w:val="H5"/>
    <w:basedOn w:val="a2"/>
    <w:next w:val="a3"/>
    <w:qFormat/>
    <w:rsid w:val="008130B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Cs w:val="20"/>
    </w:rPr>
  </w:style>
  <w:style w:type="paragraph" w:styleId="6">
    <w:name w:val="heading 6"/>
    <w:aliases w:val="H6"/>
    <w:basedOn w:val="a2"/>
    <w:next w:val="a3"/>
    <w:qFormat/>
    <w:rsid w:val="008130B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</w:rPr>
  </w:style>
  <w:style w:type="paragraph" w:styleId="7">
    <w:name w:val="heading 7"/>
    <w:basedOn w:val="a2"/>
    <w:next w:val="a3"/>
    <w:qFormat/>
    <w:rsid w:val="008130B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basedOn w:val="a2"/>
    <w:next w:val="a3"/>
    <w:qFormat/>
    <w:rsid w:val="008130B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2"/>
    <w:next w:val="a3"/>
    <w:qFormat/>
    <w:rsid w:val="008130B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4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Normal Indent"/>
    <w:aliases w:val="正文（首行缩进两字）,ALT+Z,表正文,正文非缩进 Char Char,正文缩进 Char1,正文（首行缩进两字） Char1,文2 Char,ALT+Z Char,表正文 Char,特点 Char1,段1 Char,标题4 Char,特点 Char Char Char1,特点 Char Char Char Char,标题4 Char Char Char Char,四号 Char,缩进 Char,正文缩进 Char Char Char Char Char Char,正文不缩进 Char"/>
    <w:basedOn w:val="a2"/>
    <w:link w:val="Char"/>
    <w:rsid w:val="008130BD"/>
    <w:pPr>
      <w:spacing w:line="300" w:lineRule="auto"/>
      <w:ind w:firstLine="420"/>
    </w:pPr>
    <w:rPr>
      <w:szCs w:val="20"/>
    </w:rPr>
  </w:style>
  <w:style w:type="paragraph" w:styleId="a7">
    <w:name w:val="Body Text"/>
    <w:basedOn w:val="a2"/>
    <w:rsid w:val="008130BD"/>
    <w:pPr>
      <w:spacing w:after="120"/>
    </w:pPr>
  </w:style>
  <w:style w:type="paragraph" w:styleId="a8">
    <w:name w:val="Body Text First Indent"/>
    <w:basedOn w:val="a7"/>
    <w:rsid w:val="008130BD"/>
    <w:pPr>
      <w:spacing w:line="300" w:lineRule="auto"/>
      <w:ind w:firstLine="420"/>
    </w:pPr>
    <w:rPr>
      <w:szCs w:val="20"/>
    </w:rPr>
  </w:style>
  <w:style w:type="paragraph" w:styleId="10">
    <w:name w:val="toc 1"/>
    <w:basedOn w:val="a2"/>
    <w:next w:val="a2"/>
    <w:autoRedefine/>
    <w:uiPriority w:val="39"/>
    <w:rsid w:val="008130BD"/>
  </w:style>
  <w:style w:type="paragraph" w:styleId="20">
    <w:name w:val="toc 2"/>
    <w:basedOn w:val="a2"/>
    <w:next w:val="a2"/>
    <w:autoRedefine/>
    <w:uiPriority w:val="39"/>
    <w:rsid w:val="008130BD"/>
    <w:pPr>
      <w:ind w:leftChars="200" w:left="420"/>
    </w:pPr>
  </w:style>
  <w:style w:type="paragraph" w:styleId="30">
    <w:name w:val="toc 3"/>
    <w:basedOn w:val="a2"/>
    <w:next w:val="a2"/>
    <w:autoRedefine/>
    <w:uiPriority w:val="39"/>
    <w:rsid w:val="008130BD"/>
    <w:pPr>
      <w:ind w:leftChars="400" w:left="840"/>
    </w:pPr>
  </w:style>
  <w:style w:type="paragraph" w:styleId="40">
    <w:name w:val="toc 4"/>
    <w:basedOn w:val="a2"/>
    <w:next w:val="a2"/>
    <w:autoRedefine/>
    <w:semiHidden/>
    <w:rsid w:val="008130BD"/>
    <w:pPr>
      <w:ind w:leftChars="600" w:left="1260"/>
    </w:pPr>
  </w:style>
  <w:style w:type="paragraph" w:styleId="50">
    <w:name w:val="toc 5"/>
    <w:basedOn w:val="a2"/>
    <w:next w:val="a2"/>
    <w:autoRedefine/>
    <w:semiHidden/>
    <w:rsid w:val="008130BD"/>
    <w:pPr>
      <w:ind w:leftChars="800" w:left="1680"/>
    </w:pPr>
  </w:style>
  <w:style w:type="paragraph" w:styleId="60">
    <w:name w:val="toc 6"/>
    <w:basedOn w:val="a2"/>
    <w:next w:val="a2"/>
    <w:autoRedefine/>
    <w:semiHidden/>
    <w:rsid w:val="008130BD"/>
    <w:pPr>
      <w:ind w:leftChars="1000" w:left="2100"/>
    </w:pPr>
  </w:style>
  <w:style w:type="paragraph" w:styleId="70">
    <w:name w:val="toc 7"/>
    <w:basedOn w:val="a2"/>
    <w:next w:val="a2"/>
    <w:autoRedefine/>
    <w:semiHidden/>
    <w:rsid w:val="008130BD"/>
    <w:pPr>
      <w:ind w:leftChars="1200" w:left="2520"/>
    </w:pPr>
  </w:style>
  <w:style w:type="paragraph" w:styleId="80">
    <w:name w:val="toc 8"/>
    <w:basedOn w:val="a2"/>
    <w:next w:val="a2"/>
    <w:autoRedefine/>
    <w:semiHidden/>
    <w:rsid w:val="008130BD"/>
    <w:pPr>
      <w:ind w:leftChars="1400" w:left="2940"/>
    </w:pPr>
  </w:style>
  <w:style w:type="paragraph" w:styleId="90">
    <w:name w:val="toc 9"/>
    <w:basedOn w:val="a2"/>
    <w:next w:val="a2"/>
    <w:autoRedefine/>
    <w:semiHidden/>
    <w:rsid w:val="008130BD"/>
    <w:pPr>
      <w:ind w:leftChars="1600" w:left="3360"/>
    </w:pPr>
  </w:style>
  <w:style w:type="character" w:styleId="a9">
    <w:name w:val="Hyperlink"/>
    <w:basedOn w:val="a4"/>
    <w:uiPriority w:val="99"/>
    <w:rsid w:val="008130BD"/>
    <w:rPr>
      <w:color w:val="0000FF"/>
      <w:u w:val="single"/>
    </w:rPr>
  </w:style>
  <w:style w:type="paragraph" w:styleId="aa">
    <w:name w:val="footer"/>
    <w:basedOn w:val="a2"/>
    <w:rsid w:val="00813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page number"/>
    <w:basedOn w:val="a4"/>
    <w:rsid w:val="008130BD"/>
  </w:style>
  <w:style w:type="paragraph" w:styleId="ac">
    <w:name w:val="header"/>
    <w:basedOn w:val="a2"/>
    <w:rsid w:val="00813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caption"/>
    <w:basedOn w:val="a2"/>
    <w:next w:val="a2"/>
    <w:qFormat/>
    <w:rsid w:val="008130BD"/>
    <w:pPr>
      <w:spacing w:before="152" w:after="160"/>
    </w:pPr>
    <w:rPr>
      <w:rFonts w:ascii="Arial" w:eastAsia="黑体" w:hAnsi="Arial" w:cs="Arial"/>
      <w:sz w:val="20"/>
      <w:szCs w:val="20"/>
    </w:rPr>
  </w:style>
  <w:style w:type="character" w:styleId="ae">
    <w:name w:val="FollowedHyperlink"/>
    <w:basedOn w:val="a4"/>
    <w:rsid w:val="008130BD"/>
    <w:rPr>
      <w:color w:val="800080"/>
      <w:u w:val="single"/>
    </w:rPr>
  </w:style>
  <w:style w:type="paragraph" w:styleId="21">
    <w:name w:val="Body Text 2"/>
    <w:basedOn w:val="a2"/>
    <w:rsid w:val="008130BD"/>
    <w:pPr>
      <w:spacing w:before="100"/>
      <w:jc w:val="center"/>
    </w:pPr>
    <w:rPr>
      <w:b/>
      <w:sz w:val="18"/>
    </w:rPr>
  </w:style>
  <w:style w:type="paragraph" w:styleId="31">
    <w:name w:val="Body Text 3"/>
    <w:basedOn w:val="a2"/>
    <w:rsid w:val="008130BD"/>
    <w:pPr>
      <w:jc w:val="center"/>
    </w:pPr>
    <w:rPr>
      <w:b/>
      <w:bCs/>
    </w:rPr>
  </w:style>
  <w:style w:type="paragraph" w:styleId="af">
    <w:name w:val="table of figures"/>
    <w:basedOn w:val="a2"/>
    <w:next w:val="a2"/>
    <w:semiHidden/>
    <w:rsid w:val="008130BD"/>
    <w:pPr>
      <w:ind w:leftChars="200" w:left="840" w:hangingChars="200" w:hanging="420"/>
    </w:pPr>
  </w:style>
  <w:style w:type="paragraph" w:customStyle="1" w:styleId="af0">
    <w:name w:val="屏幕"/>
    <w:basedOn w:val="a2"/>
    <w:rsid w:val="008130BD"/>
    <w:pPr>
      <w:overflowPunct w:val="0"/>
      <w:autoSpaceDE w:val="0"/>
      <w:autoSpaceDN w:val="0"/>
      <w:adjustRightInd w:val="0"/>
      <w:spacing w:line="312" w:lineRule="auto"/>
      <w:jc w:val="left"/>
      <w:textAlignment w:val="baseline"/>
    </w:pPr>
    <w:rPr>
      <w:rFonts w:ascii="宋体"/>
      <w:kern w:val="0"/>
      <w:szCs w:val="20"/>
    </w:rPr>
  </w:style>
  <w:style w:type="character" w:styleId="af1">
    <w:name w:val="Strong"/>
    <w:basedOn w:val="a4"/>
    <w:qFormat/>
    <w:rsid w:val="008130BD"/>
    <w:rPr>
      <w:b/>
      <w:bCs/>
    </w:rPr>
  </w:style>
  <w:style w:type="paragraph" w:styleId="af2">
    <w:name w:val="Body Text Indent"/>
    <w:basedOn w:val="a2"/>
    <w:rsid w:val="008130BD"/>
    <w:pPr>
      <w:spacing w:before="100" w:beforeAutospacing="1" w:after="100" w:afterAutospacing="1"/>
      <w:ind w:firstLine="480"/>
    </w:pPr>
    <w:rPr>
      <w:rFonts w:ascii="宋体" w:hAnsi="宋体"/>
      <w:sz w:val="24"/>
    </w:rPr>
  </w:style>
  <w:style w:type="paragraph" w:styleId="af3">
    <w:name w:val="Document Map"/>
    <w:basedOn w:val="a2"/>
    <w:semiHidden/>
    <w:rsid w:val="008130BD"/>
    <w:pPr>
      <w:shd w:val="clear" w:color="auto" w:fill="000080"/>
    </w:pPr>
  </w:style>
  <w:style w:type="character" w:customStyle="1" w:styleId="Char">
    <w:name w:val="正文缩进 Char"/>
    <w:aliases w:val="正文（首行缩进两字） Char,ALT+Z Char1,表正文 Char1,正文非缩进 Char Char Char,正文缩进 Char1 Char,正文（首行缩进两字） Char1 Char,文2 Char Char,ALT+Z Char Char,表正文 Char Char,特点 Char1 Char,段1 Char Char,标题4 Char Char,特点 Char Char Char1 Char,特点 Char Char Char Char Char"/>
    <w:basedOn w:val="a4"/>
    <w:link w:val="a3"/>
    <w:rsid w:val="00D408A5"/>
    <w:rPr>
      <w:kern w:val="2"/>
      <w:sz w:val="21"/>
    </w:rPr>
  </w:style>
  <w:style w:type="paragraph" w:customStyle="1" w:styleId="a1">
    <w:name w:val="项目排列"/>
    <w:basedOn w:val="a2"/>
    <w:rsid w:val="00D408A5"/>
    <w:pPr>
      <w:numPr>
        <w:numId w:val="2"/>
      </w:numPr>
      <w:spacing w:beforeLines="50" w:afterLines="50" w:line="300" w:lineRule="auto"/>
      <w:ind w:leftChars="200" w:left="350" w:hangingChars="150" w:hanging="150"/>
    </w:pPr>
    <w:rPr>
      <w:sz w:val="24"/>
    </w:rPr>
  </w:style>
  <w:style w:type="table" w:styleId="af4">
    <w:name w:val="Table Grid"/>
    <w:basedOn w:val="a5"/>
    <w:rsid w:val="00700A1D"/>
    <w:pPr>
      <w:widowControl w:val="0"/>
      <w:spacing w:beforeLines="50" w:afterLines="5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Title"/>
    <w:basedOn w:val="a2"/>
    <w:next w:val="a3"/>
    <w:link w:val="Char0"/>
    <w:qFormat/>
    <w:rsid w:val="005A4C6C"/>
    <w:pPr>
      <w:pageBreakBefore/>
      <w:numPr>
        <w:numId w:val="4"/>
      </w:numPr>
      <w:tabs>
        <w:tab w:val="clear" w:pos="420"/>
      </w:tabs>
      <w:spacing w:beforeLines="1600" w:afterLines="100" w:line="300" w:lineRule="auto"/>
      <w:ind w:left="0" w:firstLine="0"/>
      <w:jc w:val="center"/>
    </w:pPr>
    <w:rPr>
      <w:rFonts w:ascii="Arial" w:eastAsia="黑体" w:hAnsi="Arial" w:cs="Arial"/>
      <w:b/>
      <w:bCs/>
      <w:sz w:val="48"/>
      <w:szCs w:val="32"/>
    </w:rPr>
  </w:style>
  <w:style w:type="character" w:customStyle="1" w:styleId="Char0">
    <w:name w:val="标题 Char"/>
    <w:basedOn w:val="a4"/>
    <w:link w:val="a"/>
    <w:rsid w:val="005A4C6C"/>
    <w:rPr>
      <w:rFonts w:ascii="Arial" w:eastAsia="黑体" w:hAnsi="Arial" w:cs="Arial"/>
      <w:b/>
      <w:bCs/>
      <w:kern w:val="2"/>
      <w:sz w:val="48"/>
      <w:szCs w:val="32"/>
    </w:rPr>
  </w:style>
  <w:style w:type="paragraph" w:customStyle="1" w:styleId="a0">
    <w:name w:val="小标题"/>
    <w:basedOn w:val="a2"/>
    <w:next w:val="a3"/>
    <w:rsid w:val="005A4C6C"/>
    <w:pPr>
      <w:numPr>
        <w:numId w:val="3"/>
      </w:numPr>
      <w:spacing w:beforeLines="25" w:afterLines="25"/>
      <w:ind w:left="200" w:hangingChars="200" w:hanging="200"/>
    </w:pPr>
    <w:rPr>
      <w:rFonts w:ascii="Arial" w:eastAsia="黑体" w:hAnsi="Arial"/>
      <w:b/>
      <w:sz w:val="28"/>
    </w:rPr>
  </w:style>
  <w:style w:type="character" w:styleId="af5">
    <w:name w:val="annotation reference"/>
    <w:basedOn w:val="a4"/>
    <w:rsid w:val="00AF5EE0"/>
    <w:rPr>
      <w:sz w:val="21"/>
      <w:szCs w:val="21"/>
    </w:rPr>
  </w:style>
  <w:style w:type="paragraph" w:styleId="af6">
    <w:name w:val="annotation text"/>
    <w:basedOn w:val="a2"/>
    <w:link w:val="Char1"/>
    <w:rsid w:val="00AF5EE0"/>
    <w:pPr>
      <w:jc w:val="left"/>
    </w:pPr>
  </w:style>
  <w:style w:type="character" w:customStyle="1" w:styleId="Char1">
    <w:name w:val="批注文字 Char"/>
    <w:basedOn w:val="a4"/>
    <w:link w:val="af6"/>
    <w:rsid w:val="00AF5EE0"/>
    <w:rPr>
      <w:kern w:val="2"/>
      <w:sz w:val="21"/>
      <w:szCs w:val="24"/>
    </w:rPr>
  </w:style>
  <w:style w:type="paragraph" w:styleId="af7">
    <w:name w:val="Balloon Text"/>
    <w:basedOn w:val="a2"/>
    <w:link w:val="Char2"/>
    <w:rsid w:val="00AF5EE0"/>
    <w:rPr>
      <w:sz w:val="18"/>
      <w:szCs w:val="18"/>
    </w:rPr>
  </w:style>
  <w:style w:type="character" w:customStyle="1" w:styleId="Char2">
    <w:name w:val="批注框文本 Char"/>
    <w:basedOn w:val="a4"/>
    <w:link w:val="af7"/>
    <w:rsid w:val="00AF5EE0"/>
    <w:rPr>
      <w:kern w:val="2"/>
      <w:sz w:val="18"/>
      <w:szCs w:val="18"/>
    </w:rPr>
  </w:style>
  <w:style w:type="paragraph" w:styleId="af8">
    <w:name w:val="List Paragraph"/>
    <w:basedOn w:val="a2"/>
    <w:uiPriority w:val="34"/>
    <w:qFormat/>
    <w:rsid w:val="00897811"/>
    <w:pPr>
      <w:ind w:firstLineChars="200" w:firstLine="420"/>
    </w:pPr>
  </w:style>
  <w:style w:type="character" w:customStyle="1" w:styleId="CharChar">
    <w:name w:val="编写建议 Char Char"/>
    <w:basedOn w:val="a4"/>
    <w:link w:val="Char3"/>
    <w:rsid w:val="006A2429"/>
    <w:rPr>
      <w:rFonts w:ascii="Arial" w:hAnsi="Arial" w:cs="Arial"/>
      <w:i/>
      <w:color w:val="0000FF"/>
      <w:sz w:val="21"/>
      <w:szCs w:val="21"/>
    </w:rPr>
  </w:style>
  <w:style w:type="paragraph" w:customStyle="1" w:styleId="Char3">
    <w:name w:val="编写建议 Char"/>
    <w:basedOn w:val="a2"/>
    <w:next w:val="a8"/>
    <w:link w:val="CharChar"/>
    <w:rsid w:val="006A2429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hAnsi="Arial" w:cs="Arial"/>
      <w:i/>
      <w:color w:val="0000FF"/>
      <w:kern w:val="0"/>
      <w:szCs w:val="21"/>
    </w:rPr>
  </w:style>
  <w:style w:type="paragraph" w:customStyle="1" w:styleId="documenttitleonheader">
    <w:name w:val="document title on header"/>
    <w:basedOn w:val="a2"/>
    <w:autoRedefine/>
    <w:rsid w:val="008727B5"/>
    <w:pPr>
      <w:widowControl/>
      <w:numPr>
        <w:numId w:val="5"/>
      </w:numPr>
      <w:tabs>
        <w:tab w:val="clear" w:pos="1134"/>
      </w:tabs>
      <w:autoSpaceDE w:val="0"/>
      <w:autoSpaceDN w:val="0"/>
      <w:adjustRightInd w:val="0"/>
      <w:ind w:left="0" w:firstLine="0"/>
      <w:jc w:val="left"/>
    </w:pPr>
    <w:rPr>
      <w:kern w:val="0"/>
      <w:sz w:val="18"/>
      <w:szCs w:val="20"/>
    </w:rPr>
  </w:style>
  <w:style w:type="paragraph" w:customStyle="1" w:styleId="af9">
    <w:name w:val="警告说明"/>
    <w:basedOn w:val="a7"/>
    <w:rsid w:val="0058450F"/>
    <w:pPr>
      <w:widowControl/>
      <w:spacing w:before="120" w:line="220" w:lineRule="atLeast"/>
      <w:ind w:left="1680" w:firstLineChars="200" w:firstLine="200"/>
      <w:jc w:val="left"/>
    </w:pPr>
    <w:rPr>
      <w:rFonts w:ascii="楷体_GB2312" w:eastAsia="楷体_GB2312" w:hAnsi="Arial" w:cs="Arial"/>
      <w:kern w:val="0"/>
      <w:szCs w:val="21"/>
    </w:rPr>
  </w:style>
  <w:style w:type="paragraph" w:styleId="afa">
    <w:name w:val="Plain Text"/>
    <w:basedOn w:val="a2"/>
    <w:rsid w:val="00960A60"/>
    <w:rPr>
      <w:rFonts w:ascii="宋体" w:hAnsi="Courier New"/>
      <w:szCs w:val="20"/>
    </w:rPr>
  </w:style>
  <w:style w:type="table" w:styleId="22">
    <w:name w:val="Table Grid 2"/>
    <w:basedOn w:val="a5"/>
    <w:rsid w:val="00731F78"/>
    <w:pPr>
      <w:widowControl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Grid 3"/>
    <w:basedOn w:val="a5"/>
    <w:rsid w:val="00731F78"/>
    <w:pPr>
      <w:widowControl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-3">
    <w:name w:val="Medium Grid 1 Accent 3"/>
    <w:basedOn w:val="a5"/>
    <w:uiPriority w:val="67"/>
    <w:rsid w:val="00731F78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3-3">
    <w:name w:val="Medium Grid 3 Accent 3"/>
    <w:basedOn w:val="a5"/>
    <w:uiPriority w:val="69"/>
    <w:rsid w:val="00731F7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51">
    <w:name w:val="Table Columns 5"/>
    <w:basedOn w:val="a5"/>
    <w:rsid w:val="00731F78"/>
    <w:pPr>
      <w:widowControl w:val="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41">
    <w:name w:val="Table Classic 4"/>
    <w:basedOn w:val="a5"/>
    <w:rsid w:val="00731F78"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Elegant"/>
    <w:basedOn w:val="a5"/>
    <w:rsid w:val="00731F78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Simple 1"/>
    <w:basedOn w:val="a5"/>
    <w:rsid w:val="00871C73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afc">
    <w:name w:val="Table Theme"/>
    <w:basedOn w:val="a5"/>
    <w:rsid w:val="00115F2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5"/>
    <w:uiPriority w:val="66"/>
    <w:rsid w:val="00115F25"/>
    <w:rPr>
      <w:rFonts w:ascii="Cambria" w:hAnsi="Cambria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3">
    <w:name w:val="Light Shading Accent 3"/>
    <w:basedOn w:val="a5"/>
    <w:uiPriority w:val="60"/>
    <w:rsid w:val="00FE576E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23">
    <w:name w:val="Table Simple 2"/>
    <w:basedOn w:val="a5"/>
    <w:rsid w:val="00540EA3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olorful 1"/>
    <w:basedOn w:val="a5"/>
    <w:rsid w:val="00FF01CC"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5"/>
    <w:rsid w:val="00FF01CC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24">
    <w:name w:val="Table Classic 2"/>
    <w:basedOn w:val="a5"/>
    <w:rsid w:val="00FF01CC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5"/>
    <w:rsid w:val="00FF01CC"/>
    <w:pPr>
      <w:widowControl w:val="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5"/>
    <w:rsid w:val="00FF01CC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%20Documents\&#20135;&#21697;&#32447;&#26448;&#26009;\&#27169;&#26495;\&#27827;&#21271;&#24314;&#34892;&#25991;&#26723;&#27169;&#29256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3AD99-4A2F-4781-BCFF-A0B70A26F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河北建行文档模版.dot</Template>
  <TotalTime>984</TotalTime>
  <Pages>8</Pages>
  <Words>265</Words>
  <Characters>1514</Characters>
  <Application>Microsoft Office Word</Application>
  <DocSecurity>0</DocSecurity>
  <Lines>12</Lines>
  <Paragraphs>3</Paragraphs>
  <ScaleCrop>false</ScaleCrop>
  <Manager/>
  <Company>福建网龙</Company>
  <LinksUpToDate>false</LinksUpToDate>
  <CharactersWithSpaces>1776</CharactersWithSpaces>
  <SharedDoc>false</SharedDoc>
  <HLinks>
    <vt:vector size="336" baseType="variant">
      <vt:variant>
        <vt:i4>1376311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_Toc283830525</vt:lpwstr>
      </vt:variant>
      <vt:variant>
        <vt:i4>1376311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_Toc283830524</vt:lpwstr>
      </vt:variant>
      <vt:variant>
        <vt:i4>1376311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_Toc283830523</vt:lpwstr>
      </vt:variant>
      <vt:variant>
        <vt:i4>1376311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_Toc283830522</vt:lpwstr>
      </vt:variant>
      <vt:variant>
        <vt:i4>1376311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_Toc283830521</vt:lpwstr>
      </vt:variant>
      <vt:variant>
        <vt:i4>1376311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_Toc283830520</vt:lpwstr>
      </vt:variant>
      <vt:variant>
        <vt:i4>1441847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_Toc283830519</vt:lpwstr>
      </vt:variant>
      <vt:variant>
        <vt:i4>1441847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_Toc283830518</vt:lpwstr>
      </vt:variant>
      <vt:variant>
        <vt:i4>1441847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_Toc283830517</vt:lpwstr>
      </vt:variant>
      <vt:variant>
        <vt:i4>1441847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_Toc283830516</vt:lpwstr>
      </vt:variant>
      <vt:variant>
        <vt:i4>1441847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_Toc283830515</vt:lpwstr>
      </vt:variant>
      <vt:variant>
        <vt:i4>1441847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_Toc283830514</vt:lpwstr>
      </vt:variant>
      <vt:variant>
        <vt:i4>1441847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_Toc283830513</vt:lpwstr>
      </vt:variant>
      <vt:variant>
        <vt:i4>1441847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_Toc283830512</vt:lpwstr>
      </vt:variant>
      <vt:variant>
        <vt:i4>1441847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_Toc283830511</vt:lpwstr>
      </vt:variant>
      <vt:variant>
        <vt:i4>1441847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_Toc283830510</vt:lpwstr>
      </vt:variant>
      <vt:variant>
        <vt:i4>1507383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_Toc283830509</vt:lpwstr>
      </vt:variant>
      <vt:variant>
        <vt:i4>1507383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_Toc283830508</vt:lpwstr>
      </vt:variant>
      <vt:variant>
        <vt:i4>1507383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_Toc283830507</vt:lpwstr>
      </vt:variant>
      <vt:variant>
        <vt:i4>1507383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_Toc283830506</vt:lpwstr>
      </vt:variant>
      <vt:variant>
        <vt:i4>1507383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_Toc283830505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_Toc283830504</vt:lpwstr>
      </vt:variant>
      <vt:variant>
        <vt:i4>1507383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_Toc283830503</vt:lpwstr>
      </vt:variant>
      <vt:variant>
        <vt:i4>1507383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_Toc283830502</vt:lpwstr>
      </vt:variant>
      <vt:variant>
        <vt:i4>1507383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_Toc283830501</vt:lpwstr>
      </vt:variant>
      <vt:variant>
        <vt:i4>1507383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_Toc283830500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_Toc283830499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_Toc283830498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_Toc283830497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_Toc283830496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_Toc283830495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_Toc283830494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_Toc283830493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_Toc283830492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_Toc283830491</vt:lpwstr>
      </vt:variant>
      <vt:variant>
        <vt:i4>1966134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_Toc283830490</vt:lpwstr>
      </vt:variant>
      <vt:variant>
        <vt:i4>2031670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_Toc283830489</vt:lpwstr>
      </vt:variant>
      <vt:variant>
        <vt:i4>2031670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_Toc283830488</vt:lpwstr>
      </vt:variant>
      <vt:variant>
        <vt:i4>2031670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_Toc283830487</vt:lpwstr>
      </vt:variant>
      <vt:variant>
        <vt:i4>2031670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_Toc283830486</vt:lpwstr>
      </vt:variant>
      <vt:variant>
        <vt:i4>2031670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_Toc283830485</vt:lpwstr>
      </vt:variant>
      <vt:variant>
        <vt:i4>2031670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_Toc283830484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_Toc283830483</vt:lpwstr>
      </vt:variant>
      <vt:variant>
        <vt:i4>2031670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_Toc283830482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_Toc283830481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_Toc283830480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_Toc283830479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_Toc283830478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_Toc283830477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_Toc283830476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_Toc283830475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_Toc283830474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_Toc283830473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_Toc283830472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_Toc283830471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_Toc283830470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状态服务概要设计说明书</dc:title>
  <dc:subject/>
  <dc:creator>tantan</dc:creator>
  <cp:keywords/>
  <dc:description/>
  <cp:lastModifiedBy>User</cp:lastModifiedBy>
  <cp:revision>129</cp:revision>
  <cp:lastPrinted>2002-05-30T02:23:00Z</cp:lastPrinted>
  <dcterms:created xsi:type="dcterms:W3CDTF">2012-11-14T08:05:00Z</dcterms:created>
  <dcterms:modified xsi:type="dcterms:W3CDTF">2012-12-17T09:55:00Z</dcterms:modified>
</cp:coreProperties>
</file>